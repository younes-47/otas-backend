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2E" w14:textId="38B4B5FB" w:rsidR="00FE4D60" w:rsidRPr="00BD1100" w:rsidRDefault="00AC3B50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Liquidation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55110A9D" w14:textId="14D8A0E4" w:rsidR="00FE4D60" w:rsidRPr="00227243" w:rsidRDefault="00FE4D60" w:rsidP="00AC3B50">
      <w:pPr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</w:t>
      </w:r>
      <w:proofErr w:type="spellEnd"/>
      <w:r w:rsidR="00C465CD"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7038C33B" w:rsidR="00BD1100" w:rsidRPr="00CF4F74" w:rsidRDefault="00AC3B50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AC3B50">
        <w:rPr>
          <w:rFonts w:asciiTheme="minorBidi" w:hAnsiTheme="minorBidi" w:cstheme="minorBidi"/>
          <w:b/>
          <w:sz w:val="22"/>
          <w:szCs w:val="22"/>
          <w:u w:val="single"/>
        </w:rPr>
        <w:t>MONTANT DÉPENSÉ</w:t>
      </w:r>
      <w:r w:rsidR="00BD1100" w:rsidRPr="005005E8">
        <w:rPr>
          <w:rFonts w:asciiTheme="minorBidi" w:hAnsiTheme="minorBidi" w:cstheme="minorBidi"/>
          <w:b/>
          <w:sz w:val="22"/>
          <w:szCs w:val="22"/>
          <w:u w:val="single"/>
        </w:rPr>
        <w:t>:</w:t>
      </w:r>
      <w:r w:rsidR="00BD110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BD1100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F69D5">
        <w:rPr>
          <w:rFonts w:asciiTheme="minorBidi" w:hAnsiTheme="minorBidi" w:cstheme="minorBidi"/>
          <w:bCs/>
          <w:sz w:val="22"/>
          <w:szCs w:val="22"/>
        </w:rPr>
        <w:t>actual_</w:t>
      </w:r>
      <w:r w:rsidR="00BD1100" w:rsidRPr="00227243">
        <w:rPr>
          <w:rFonts w:asciiTheme="minorBidi" w:hAnsiTheme="minorBidi" w:cstheme="minorBidi"/>
          <w:bCs/>
          <w:sz w:val="22"/>
          <w:szCs w:val="22"/>
        </w:rPr>
        <w:t>amount</w:t>
      </w:r>
      <w:proofErr w:type="spellEnd"/>
      <w:r w:rsidR="00BD1100" w:rsidRPr="00227243">
        <w:rPr>
          <w:rFonts w:asciiTheme="minorBidi" w:hAnsiTheme="minorBidi" w:cstheme="minorBidi"/>
          <w:bCs/>
          <w:sz w:val="22"/>
          <w:szCs w:val="22"/>
        </w:rPr>
        <w:t>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</w:t>
            </w:r>
            <w:proofErr w:type="spellStart"/>
            <w:proofErr w:type="gram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worded</w:t>
            </w:r>
            <w:proofErr w:type="gram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_amount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 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currency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00D16618" w:rsidR="00FE4D60" w:rsidRPr="00DC5C99" w:rsidRDefault="00C41418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</w:t>
      </w:r>
      <w:r w:rsidR="00FE4D60" w:rsidRPr="00DC5C99">
        <w:rPr>
          <w:rFonts w:asciiTheme="minorBidi" w:hAnsiTheme="minorBidi" w:cstheme="minorBidi"/>
          <w:bCs w:val="0"/>
          <w:sz w:val="22"/>
          <w:szCs w:val="22"/>
          <w:lang w:val="fr-FR"/>
        </w:rPr>
        <w:t xml:space="preserve">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description</w:t>
      </w:r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731A72C" w14:textId="77777777" w:rsidR="00C465CD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9571AAE" w:rsidR="00C465CD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spellStart"/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proofErr w:type="spellEnd"/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7B2E1EB6" w14:textId="77777777" w:rsidR="00AF69D5" w:rsidRPr="00227243" w:rsidRDefault="00AF69D5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tbl>
      <w:tblPr>
        <w:tblStyle w:val="TableGrid"/>
        <w:tblW w:w="0" w:type="auto"/>
        <w:tblInd w:w="566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90"/>
        <w:gridCol w:w="2900"/>
      </w:tblGrid>
      <w:tr w:rsidR="00AC3B50" w:rsidRPr="00AF69D5" w14:paraId="2E165A30" w14:textId="77777777" w:rsidTr="00D36F34">
        <w:trPr>
          <w:trHeight w:val="188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863DA4C" w14:textId="10FB9AB4" w:rsidR="00AC3B50" w:rsidRPr="00AF69D5" w:rsidRDefault="00E71858" w:rsidP="00AC3B50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</w:pPr>
            <w:r>
              <w:rPr>
                <w:rFonts w:asciiTheme="minorBidi" w:hAnsiTheme="minorBidi" w:cstheme="minorBidi"/>
                <w:snapToGrid w:val="0"/>
                <w:sz w:val="18"/>
                <w:szCs w:val="18"/>
              </w:rPr>
              <w:t>TOTAL ESTIMÉ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69BA6089" w14:textId="17AA3FD3" w:rsidR="00AC3B50" w:rsidRPr="00E71858" w:rsidRDefault="00E71858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sz w:val="18"/>
                <w:szCs w:val="18"/>
                <w:lang w:val="fr-FR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&lt;estimated_amount&gt; &lt;currency&gt;</w:t>
            </w:r>
          </w:p>
        </w:tc>
      </w:tr>
      <w:tr w:rsidR="00E71858" w:rsidRPr="00AF69D5" w14:paraId="3D392628" w14:textId="77777777" w:rsidTr="00D36F34">
        <w:tc>
          <w:tcPr>
            <w:tcW w:w="1890" w:type="dxa"/>
            <w:shd w:val="clear" w:color="auto" w:fill="D9D9D9" w:themeFill="background1" w:themeFillShade="D9"/>
          </w:tcPr>
          <w:p w14:paraId="2A8EA4ED" w14:textId="60002DFB" w:rsidR="00E71858" w:rsidRPr="00AF69D5" w:rsidRDefault="00E71858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sz w:val="18"/>
                <w:szCs w:val="18"/>
                <w:lang w:val="fr-FR"/>
              </w:rPr>
            </w:pPr>
            <w:r w:rsidRPr="00AF69D5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TOTAL</w:t>
            </w:r>
            <w:r w:rsidRPr="00AF69D5">
              <w:rPr>
                <w:rFonts w:asciiTheme="minorBidi" w:hAnsiTheme="minorBidi" w:cstheme="minorBidi"/>
                <w:bCs w:val="0"/>
                <w:sz w:val="18"/>
                <w:szCs w:val="18"/>
              </w:rPr>
              <w:t xml:space="preserve"> DÉPENSÉ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3D59E87F" w14:textId="5CB8E0C0" w:rsidR="00E71858" w:rsidRPr="00AF69D5" w:rsidRDefault="00E71858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sz w:val="18"/>
                <w:szCs w:val="18"/>
                <w:lang w:val="fr-FR"/>
              </w:rPr>
            </w:pPr>
            <w:r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&lt;actual_amount</w:t>
            </w: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 xml:space="preserve">&gt; </w:t>
            </w:r>
            <w:r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&lt;currency&gt;</w:t>
            </w:r>
          </w:p>
        </w:tc>
      </w:tr>
      <w:tr w:rsidR="00E71858" w:rsidRPr="00AF69D5" w14:paraId="47B5D820" w14:textId="77777777" w:rsidTr="00D36F34">
        <w:tc>
          <w:tcPr>
            <w:tcW w:w="1890" w:type="dxa"/>
            <w:shd w:val="clear" w:color="auto" w:fill="D9D9D9" w:themeFill="background1" w:themeFillShade="D9"/>
          </w:tcPr>
          <w:p w14:paraId="63CD24A7" w14:textId="20619364" w:rsidR="00E71858" w:rsidRPr="00AF69D5" w:rsidRDefault="00D36F34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</w:pP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À DÉBITER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50041566" w14:textId="1EA35EB4" w:rsidR="00E71858" w:rsidRPr="00AF69D5" w:rsidRDefault="00E71858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&lt;company_credit&gt;</w:t>
            </w:r>
            <w:r w:rsidR="00047DFD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 xml:space="preserve"> </w:t>
            </w:r>
            <w:r w:rsidR="00047DFD"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&lt;currency&gt;</w:t>
            </w:r>
          </w:p>
        </w:tc>
      </w:tr>
      <w:tr w:rsidR="00E71858" w:rsidRPr="00AF69D5" w14:paraId="6A008DD1" w14:textId="77777777" w:rsidTr="00D36F34">
        <w:tc>
          <w:tcPr>
            <w:tcW w:w="1890" w:type="dxa"/>
            <w:shd w:val="clear" w:color="auto" w:fill="D9D9D9" w:themeFill="background1" w:themeFillShade="D9"/>
          </w:tcPr>
          <w:p w14:paraId="263116F2" w14:textId="45DDC203" w:rsidR="00E71858" w:rsidRPr="00AF69D5" w:rsidRDefault="00D36F34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</w:pP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 xml:space="preserve">À </w:t>
            </w:r>
            <w:r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CR</w:t>
            </w: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É</w:t>
            </w:r>
            <w:r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D</w:t>
            </w:r>
            <w:r w:rsidRPr="00D36F34">
              <w:rPr>
                <w:rFonts w:asciiTheme="minorBidi" w:hAnsiTheme="minorBidi" w:cstheme="minorBidi"/>
                <w:bCs w:val="0"/>
                <w:sz w:val="18"/>
                <w:szCs w:val="18"/>
                <w:lang w:val="fr-FR"/>
              </w:rPr>
              <w:t>ITER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444A1B27" w14:textId="70185C96" w:rsidR="00E71858" w:rsidRPr="00AF69D5" w:rsidRDefault="006A299C" w:rsidP="00E71858">
            <w:pPr>
              <w:pStyle w:val="BodyText"/>
              <w:spacing w:line="360" w:lineRule="auto"/>
              <w:jc w:val="right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&lt;requester_credit&gt;</w:t>
            </w:r>
            <w:r w:rsidR="00047DFD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 xml:space="preserve"> </w:t>
            </w:r>
            <w:r w:rsidR="00047DFD" w:rsidRPr="00AF69D5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&lt;currency&gt;</w:t>
            </w:r>
          </w:p>
        </w:tc>
      </w:tr>
    </w:tbl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5"/>
        <w:gridCol w:w="2485"/>
        <w:gridCol w:w="1980"/>
        <w:gridCol w:w="2070"/>
        <w:gridCol w:w="2070"/>
      </w:tblGrid>
      <w:tr w:rsidR="00AD4832" w:rsidRPr="00BD1100" w14:paraId="7A983E4A" w14:textId="77777777" w:rsidTr="00B745EE">
        <w:trPr>
          <w:trHeight w:val="561"/>
          <w:jc w:val="center"/>
        </w:trPr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671FE0" w:rsidRPr="00BD1100" w:rsidRDefault="00671FE0" w:rsidP="00B745EE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</w:t>
            </w:r>
            <w:r w:rsidR="00CF4F74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 xml:space="preserve"> </w:t>
            </w: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GENERAL</w:t>
            </w:r>
          </w:p>
        </w:tc>
      </w:tr>
      <w:tr w:rsidR="00D5741E" w:rsidRPr="00BD1100" w14:paraId="00645580" w14:textId="77777777" w:rsidTr="00B745EE">
        <w:trPr>
          <w:trHeight w:val="797"/>
          <w:jc w:val="center"/>
        </w:trPr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2352E" w14:textId="10E4A30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D5741E" w:rsidRPr="00BD1100" w:rsidRDefault="00D5741E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1BEE4516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fm_signature_date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D5741E" w:rsidRPr="00F50EB5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D5741E" w:rsidRPr="00BD1100" w:rsidRDefault="00D5741E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  <w:proofErr w:type="spellStart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gd_signature_date</w:t>
            </w:r>
            <w:proofErr w:type="spellEnd"/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</w:t>
            </w:r>
          </w:p>
        </w:tc>
      </w:tr>
    </w:tbl>
    <w:p w14:paraId="30ECC857" w14:textId="77777777" w:rsidR="00A17897" w:rsidRPr="00BD1100" w:rsidRDefault="00A17897" w:rsidP="001A05E8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A17897" w:rsidRPr="00BD1100" w:rsidSect="00362287">
      <w:headerReference w:type="default" r:id="rId8"/>
      <w:footerReference w:type="default" r:id="rId9"/>
      <w:endnotePr>
        <w:numFmt w:val="decimal"/>
      </w:endnotePr>
      <w:pgSz w:w="11905" w:h="16837"/>
      <w:pgMar w:top="180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F692" w14:textId="77777777" w:rsidR="00362287" w:rsidRDefault="00362287">
      <w:r>
        <w:separator/>
      </w:r>
    </w:p>
  </w:endnote>
  <w:endnote w:type="continuationSeparator" w:id="0">
    <w:p w14:paraId="11B56BE4" w14:textId="77777777" w:rsidR="00362287" w:rsidRDefault="0036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1075653515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proofErr w:type="spellStart"/>
    <w:r>
      <w:rPr>
        <w:rFonts w:ascii="Arial" w:hAnsi="Arial" w:cs="Arial"/>
        <w:color w:val="525252"/>
        <w:sz w:val="16"/>
        <w:szCs w:val="16"/>
      </w:rPr>
      <w:t>Adresse</w:t>
    </w:r>
    <w:proofErr w:type="spellEnd"/>
    <w:r>
      <w:rPr>
        <w:rFonts w:ascii="Arial" w:hAnsi="Arial" w:cs="Arial"/>
        <w:color w:val="525252"/>
        <w:sz w:val="16"/>
        <w:szCs w:val="16"/>
      </w:rPr>
      <w:t xml:space="preserve">: Atlantic Free Zone, Cr Amer </w:t>
    </w:r>
    <w:proofErr w:type="spellStart"/>
    <w:r>
      <w:rPr>
        <w:rFonts w:ascii="Arial" w:hAnsi="Arial" w:cs="Arial"/>
        <w:color w:val="525252"/>
        <w:sz w:val="16"/>
        <w:szCs w:val="16"/>
      </w:rPr>
      <w:t>Seflia</w:t>
    </w:r>
    <w:proofErr w:type="spellEnd"/>
    <w:r>
      <w:rPr>
        <w:rFonts w:ascii="Arial" w:hAnsi="Arial" w:cs="Arial"/>
        <w:color w:val="525252"/>
        <w:sz w:val="16"/>
        <w:szCs w:val="16"/>
      </w:rPr>
      <w:t>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5D2D" w14:textId="77777777" w:rsidR="00362287" w:rsidRDefault="00362287">
      <w:r>
        <w:separator/>
      </w:r>
    </w:p>
  </w:footnote>
  <w:footnote w:type="continuationSeparator" w:id="0">
    <w:p w14:paraId="7A6FF14E" w14:textId="77777777" w:rsidR="00362287" w:rsidRDefault="00362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589686794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47DFD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1C44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55F98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5E8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1961"/>
    <w:rsid w:val="003463AB"/>
    <w:rsid w:val="00347B12"/>
    <w:rsid w:val="00352CEE"/>
    <w:rsid w:val="00354B66"/>
    <w:rsid w:val="00361E0B"/>
    <w:rsid w:val="00362287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A299C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89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3B50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9D5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2E0C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36F34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5C99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1858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D5418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70BC"/>
    <w:rsid w:val="00F276E9"/>
    <w:rsid w:val="00F30833"/>
    <w:rsid w:val="00F31994"/>
    <w:rsid w:val="00F330A7"/>
    <w:rsid w:val="00F33E7C"/>
    <w:rsid w:val="00F34823"/>
    <w:rsid w:val="00F3638C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2C41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741E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3674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137</cp:revision>
  <cp:lastPrinted>2024-02-14T10:05:00Z</cp:lastPrinted>
  <dcterms:created xsi:type="dcterms:W3CDTF">2017-02-28T16:25:00Z</dcterms:created>
  <dcterms:modified xsi:type="dcterms:W3CDTF">2024-02-26T15:01:00Z</dcterms:modified>
</cp:coreProperties>
</file>