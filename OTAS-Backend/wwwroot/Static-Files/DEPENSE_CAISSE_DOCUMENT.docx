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2E" w14:textId="660338E2" w:rsidR="00FE4D60" w:rsidRPr="00BD1100" w:rsidRDefault="00197CA6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D</w:t>
      </w:r>
      <w:r w:rsidRPr="00197CA6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é</w:t>
      </w:r>
      <w:r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pense</w:t>
      </w:r>
      <w:r w:rsidR="00757F5E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de</w:t>
      </w:r>
      <w:r w:rsidR="00FE4D6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Caisse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55110A9D" w14:textId="14D8A0E4" w:rsidR="00FE4D60" w:rsidRPr="00227243" w:rsidRDefault="00FE4D60" w:rsidP="00197CA6">
      <w:pPr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</w:t>
      </w:r>
      <w:proofErr w:type="spellEnd"/>
      <w:r w:rsidR="00C465CD"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17FAF259" w:rsidR="00BD1100" w:rsidRPr="00CF4F74" w:rsidRDefault="00BD1100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5005E8">
        <w:rPr>
          <w:rFonts w:asciiTheme="minorBidi" w:hAnsiTheme="minorBidi" w:cstheme="minorBidi"/>
          <w:b/>
          <w:sz w:val="22"/>
          <w:szCs w:val="22"/>
          <w:u w:val="single"/>
        </w:rPr>
        <w:t>MONTANT:</w:t>
      </w:r>
      <w:r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227243">
        <w:rPr>
          <w:rFonts w:asciiTheme="minorBidi" w:hAnsiTheme="minorBidi" w:cstheme="minorBidi"/>
          <w:bCs/>
          <w:sz w:val="22"/>
          <w:szCs w:val="22"/>
        </w:rPr>
        <w:t>&lt;amount&gt;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</w:t>
            </w:r>
            <w:proofErr w:type="spellStart"/>
            <w:proofErr w:type="gram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worded</w:t>
            </w:r>
            <w:proofErr w:type="gram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_amount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 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currency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00D16618" w:rsidR="00FE4D60" w:rsidRPr="00DC5C99" w:rsidRDefault="00C41418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</w:t>
      </w:r>
      <w:r w:rsidR="00FE4D60" w:rsidRPr="00DC5C99">
        <w:rPr>
          <w:rFonts w:asciiTheme="minorBidi" w:hAnsiTheme="minorBidi" w:cstheme="minorBidi"/>
          <w:bCs w:val="0"/>
          <w:sz w:val="22"/>
          <w:szCs w:val="22"/>
          <w:lang w:val="fr-FR"/>
        </w:rPr>
        <w:t xml:space="preserve">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description</w:t>
      </w:r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731A72C" w14:textId="77777777" w:rsidR="00C465CD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9571AAE" w:rsidR="00C465CD" w:rsidRPr="00227243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spellStart"/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proofErr w:type="spellEnd"/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2485"/>
        <w:gridCol w:w="1980"/>
        <w:gridCol w:w="2070"/>
        <w:gridCol w:w="2070"/>
      </w:tblGrid>
      <w:tr w:rsidR="00AD4832" w:rsidRPr="00BD1100" w14:paraId="7A983E4A" w14:textId="77777777" w:rsidTr="00B745EE">
        <w:trPr>
          <w:trHeight w:val="561"/>
          <w:jc w:val="center"/>
        </w:trPr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671FE0" w:rsidRPr="00BD1100" w:rsidRDefault="00671FE0" w:rsidP="00B745EE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</w:t>
            </w:r>
            <w:r w:rsidR="00CF4F74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 xml:space="preserve"> </w:t>
            </w: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GENERAL</w:t>
            </w:r>
          </w:p>
        </w:tc>
      </w:tr>
      <w:tr w:rsidR="00D5741E" w:rsidRPr="00BD1100" w14:paraId="00645580" w14:textId="77777777" w:rsidTr="00B745EE">
        <w:trPr>
          <w:trHeight w:val="797"/>
          <w:jc w:val="center"/>
        </w:trPr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352E" w14:textId="10E4A30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1BEE4516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fm_signature_date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gd_signature_date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</w:tr>
    </w:tbl>
    <w:p w14:paraId="30ECC857" w14:textId="77777777" w:rsidR="00A17897" w:rsidRPr="00BD1100" w:rsidRDefault="00A17897" w:rsidP="001A05E8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A17897" w:rsidRPr="00BD1100" w:rsidSect="00B06970">
      <w:headerReference w:type="default" r:id="rId8"/>
      <w:footerReference w:type="default" r:id="rId9"/>
      <w:endnotePr>
        <w:numFmt w:val="decimal"/>
      </w:endnotePr>
      <w:pgSz w:w="11905" w:h="16837"/>
      <w:pgMar w:top="180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4C6C" w14:textId="77777777" w:rsidR="00B06970" w:rsidRDefault="00B06970">
      <w:r>
        <w:separator/>
      </w:r>
    </w:p>
  </w:endnote>
  <w:endnote w:type="continuationSeparator" w:id="0">
    <w:p w14:paraId="6D360317" w14:textId="77777777" w:rsidR="00B06970" w:rsidRDefault="00B0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1075653515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proofErr w:type="spellStart"/>
    <w:r>
      <w:rPr>
        <w:rFonts w:ascii="Arial" w:hAnsi="Arial" w:cs="Arial"/>
        <w:color w:val="525252"/>
        <w:sz w:val="16"/>
        <w:szCs w:val="16"/>
      </w:rPr>
      <w:t>Adresse</w:t>
    </w:r>
    <w:proofErr w:type="spellEnd"/>
    <w:r>
      <w:rPr>
        <w:rFonts w:ascii="Arial" w:hAnsi="Arial" w:cs="Arial"/>
        <w:color w:val="525252"/>
        <w:sz w:val="16"/>
        <w:szCs w:val="16"/>
      </w:rPr>
      <w:t xml:space="preserve">: Atlantic Free Zone, Cr Amer </w:t>
    </w:r>
    <w:proofErr w:type="spellStart"/>
    <w:r>
      <w:rPr>
        <w:rFonts w:ascii="Arial" w:hAnsi="Arial" w:cs="Arial"/>
        <w:color w:val="525252"/>
        <w:sz w:val="16"/>
        <w:szCs w:val="16"/>
      </w:rPr>
      <w:t>Seflia</w:t>
    </w:r>
    <w:proofErr w:type="spellEnd"/>
    <w:r>
      <w:rPr>
        <w:rFonts w:ascii="Arial" w:hAnsi="Arial" w:cs="Arial"/>
        <w:color w:val="525252"/>
        <w:sz w:val="16"/>
        <w:szCs w:val="16"/>
      </w:rPr>
      <w:t>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B70D" w14:textId="77777777" w:rsidR="00B06970" w:rsidRDefault="00B06970">
      <w:r>
        <w:separator/>
      </w:r>
    </w:p>
  </w:footnote>
  <w:footnote w:type="continuationSeparator" w:id="0">
    <w:p w14:paraId="3C36AB5A" w14:textId="77777777" w:rsidR="00B06970" w:rsidRDefault="00B06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589686794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4pt;height:8.4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55F98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97CA6"/>
    <w:rsid w:val="001A05E8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89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DE3"/>
    <w:rsid w:val="00AF7671"/>
    <w:rsid w:val="00B0021D"/>
    <w:rsid w:val="00B016D3"/>
    <w:rsid w:val="00B02531"/>
    <w:rsid w:val="00B03023"/>
    <w:rsid w:val="00B04E96"/>
    <w:rsid w:val="00B06970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2E0C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5C99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D5418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2C41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41E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KHOUBAZ YOUNES</cp:lastModifiedBy>
  <cp:revision>134</cp:revision>
  <cp:lastPrinted>2024-02-14T10:05:00Z</cp:lastPrinted>
  <dcterms:created xsi:type="dcterms:W3CDTF">2017-02-28T16:25:00Z</dcterms:created>
  <dcterms:modified xsi:type="dcterms:W3CDTF">2024-02-25T14:21:00Z</dcterms:modified>
</cp:coreProperties>
</file>