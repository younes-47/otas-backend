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B32E" w14:textId="38B4B5FB" w:rsidR="00FE4D60" w:rsidRPr="00BD1100" w:rsidRDefault="00AC3B50" w:rsidP="00FE4D60">
      <w:pPr>
        <w:pStyle w:val="Heading3"/>
        <w:widowControl/>
        <w:spacing w:before="0" w:after="0"/>
        <w:jc w:val="center"/>
        <w:rPr>
          <w:rFonts w:asciiTheme="minorBidi" w:hAnsiTheme="minorBidi" w:cstheme="minorBidi"/>
          <w:snapToGrid/>
          <w:sz w:val="36"/>
          <w:szCs w:val="36"/>
          <w:lang w:val="fr-FR" w:eastAsia="en-US"/>
        </w:rPr>
      </w:pPr>
      <w:r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>Liquidation</w:t>
      </w:r>
      <w:r w:rsidR="00BD1100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#&lt;id&gt;</w:t>
      </w:r>
    </w:p>
    <w:p w14:paraId="62A4BE48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6524B07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4B91A23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D07DBB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183B705" w14:textId="061E4753" w:rsidR="00FE4D60" w:rsidRPr="00227243" w:rsidRDefault="00BD1100" w:rsidP="00CF4F74">
      <w:pPr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>DATE :</w:t>
      </w:r>
      <w:r w:rsidR="00FE4D60" w:rsidRPr="00227243">
        <w:rPr>
          <w:rFonts w:asciiTheme="minorBidi" w:hAnsiTheme="minorBidi" w:cstheme="minorBidi"/>
          <w:sz w:val="22"/>
          <w:szCs w:val="22"/>
          <w:lang w:val="fr-FR"/>
        </w:rPr>
        <w:t xml:space="preserve"> </w:t>
      </w:r>
      <w:r w:rsidR="00C465CD" w:rsidRPr="00227243">
        <w:rPr>
          <w:rFonts w:asciiTheme="minorBidi" w:hAnsiTheme="minorBidi" w:cstheme="minorBidi"/>
          <w:sz w:val="22"/>
          <w:szCs w:val="22"/>
          <w:lang w:val="fr-FR"/>
        </w:rPr>
        <w:t>&lt;date&gt;</w:t>
      </w:r>
    </w:p>
    <w:p w14:paraId="55110A9D" w14:textId="14D8A0E4" w:rsidR="00FE4D60" w:rsidRPr="00227243" w:rsidRDefault="00FE4D60" w:rsidP="00AC3B50">
      <w:pPr>
        <w:rPr>
          <w:rFonts w:asciiTheme="minorBidi" w:hAnsiTheme="minorBidi" w:cstheme="minorBidi"/>
          <w:sz w:val="22"/>
          <w:szCs w:val="22"/>
          <w:lang w:val="fr-FR"/>
        </w:rPr>
      </w:pPr>
    </w:p>
    <w:p w14:paraId="112FF708" w14:textId="77777777" w:rsidR="00CF4F74" w:rsidRDefault="00BD1100" w:rsidP="00CF4F74">
      <w:pPr>
        <w:rPr>
          <w:rFonts w:asciiTheme="minorBidi" w:hAnsiTheme="minorBidi" w:cstheme="minorBidi"/>
          <w:bCs/>
          <w:sz w:val="22"/>
          <w:szCs w:val="22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eastAsia="en-US"/>
        </w:rPr>
        <w:t>DESTINATAIRE:</w:t>
      </w:r>
      <w:r w:rsidR="00FE4D60"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&lt;</w:t>
      </w:r>
      <w:proofErr w:type="spellStart"/>
      <w:r w:rsidR="00A60987" w:rsidRPr="00227243">
        <w:rPr>
          <w:rFonts w:asciiTheme="minorBidi" w:hAnsiTheme="minorBidi" w:cstheme="minorBidi"/>
          <w:bCs/>
          <w:sz w:val="22"/>
          <w:szCs w:val="22"/>
        </w:rPr>
        <w:t>full_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name</w:t>
      </w:r>
      <w:proofErr w:type="spellEnd"/>
      <w:r w:rsidR="00C465CD" w:rsidRPr="00227243">
        <w:rPr>
          <w:rFonts w:asciiTheme="minorBidi" w:hAnsiTheme="minorBidi" w:cstheme="minorBidi"/>
          <w:bCs/>
          <w:sz w:val="22"/>
          <w:szCs w:val="22"/>
        </w:rPr>
        <w:t>&gt;</w:t>
      </w:r>
    </w:p>
    <w:p w14:paraId="33BF96B3" w14:textId="77777777" w:rsidR="00CF4F74" w:rsidRDefault="00CF4F74" w:rsidP="00CF4F74">
      <w:pPr>
        <w:rPr>
          <w:rFonts w:asciiTheme="minorBidi" w:hAnsiTheme="minorBidi" w:cstheme="minorBidi"/>
          <w:sz w:val="22"/>
          <w:szCs w:val="22"/>
        </w:rPr>
      </w:pPr>
    </w:p>
    <w:p w14:paraId="4AABC258" w14:textId="7038C33B" w:rsidR="00BD1100" w:rsidRPr="00CF4F74" w:rsidRDefault="00AC3B50" w:rsidP="00CF4F74">
      <w:pPr>
        <w:jc w:val="right"/>
        <w:rPr>
          <w:rFonts w:asciiTheme="minorBidi" w:hAnsiTheme="minorBidi" w:cstheme="minorBidi"/>
          <w:sz w:val="22"/>
          <w:szCs w:val="22"/>
        </w:rPr>
      </w:pPr>
      <w:r w:rsidRPr="00AC3B50">
        <w:rPr>
          <w:rFonts w:asciiTheme="minorBidi" w:hAnsiTheme="minorBidi" w:cstheme="minorBidi"/>
          <w:b/>
          <w:sz w:val="22"/>
          <w:szCs w:val="22"/>
          <w:u w:val="single"/>
        </w:rPr>
        <w:t>MONTANT DÉPENSÉ</w:t>
      </w:r>
      <w:r w:rsidR="00BD1100" w:rsidRPr="005005E8">
        <w:rPr>
          <w:rFonts w:asciiTheme="minorBidi" w:hAnsiTheme="minorBidi" w:cstheme="minorBidi"/>
          <w:b/>
          <w:sz w:val="22"/>
          <w:szCs w:val="22"/>
          <w:u w:val="single"/>
        </w:rPr>
        <w:t>:</w:t>
      </w:r>
      <w:r w:rsidR="00BD1100"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BD1100" w:rsidRPr="00227243">
        <w:rPr>
          <w:rFonts w:asciiTheme="minorBidi" w:hAnsiTheme="minorBidi" w:cstheme="minorBidi"/>
          <w:bCs/>
          <w:sz w:val="22"/>
          <w:szCs w:val="22"/>
        </w:rPr>
        <w:t>&lt;</w:t>
      </w:r>
      <w:proofErr w:type="spellStart"/>
      <w:r w:rsidR="00AF69D5">
        <w:rPr>
          <w:rFonts w:asciiTheme="minorBidi" w:hAnsiTheme="minorBidi" w:cstheme="minorBidi"/>
          <w:bCs/>
          <w:sz w:val="22"/>
          <w:szCs w:val="22"/>
        </w:rPr>
        <w:t>actual_</w:t>
      </w:r>
      <w:r w:rsidR="00BD1100" w:rsidRPr="00227243">
        <w:rPr>
          <w:rFonts w:asciiTheme="minorBidi" w:hAnsiTheme="minorBidi" w:cstheme="minorBidi"/>
          <w:bCs/>
          <w:sz w:val="22"/>
          <w:szCs w:val="22"/>
        </w:rPr>
        <w:t>amount</w:t>
      </w:r>
      <w:proofErr w:type="spellEnd"/>
      <w:r w:rsidR="00BD1100" w:rsidRPr="00227243">
        <w:rPr>
          <w:rFonts w:asciiTheme="minorBidi" w:hAnsiTheme="minorBidi" w:cstheme="minorBidi"/>
          <w:bCs/>
          <w:sz w:val="22"/>
          <w:szCs w:val="22"/>
        </w:rPr>
        <w:t>&gt; &lt;currency&gt;</w:t>
      </w:r>
    </w:p>
    <w:p w14:paraId="34FA5F6F" w14:textId="77777777" w:rsidR="0089400B" w:rsidRPr="00BD1100" w:rsidRDefault="0089400B" w:rsidP="00CB114C">
      <w:pPr>
        <w:ind w:left="540"/>
        <w:rPr>
          <w:rFonts w:asciiTheme="minorBidi" w:hAnsiTheme="minorBidi" w:cstheme="minorBidi"/>
        </w:rPr>
      </w:pPr>
    </w:p>
    <w:tbl>
      <w:tblPr>
        <w:tblStyle w:val="TableGrid"/>
        <w:bidiVisual/>
        <w:tblW w:w="10433" w:type="dxa"/>
        <w:tblInd w:w="31" w:type="dxa"/>
        <w:tblLook w:val="04A0" w:firstRow="1" w:lastRow="0" w:firstColumn="1" w:lastColumn="0" w:noHBand="0" w:noVBand="1"/>
      </w:tblPr>
      <w:tblGrid>
        <w:gridCol w:w="10433"/>
      </w:tblGrid>
      <w:tr w:rsidR="0030747A" w14:paraId="7F09110A" w14:textId="77777777" w:rsidTr="0039572D">
        <w:trPr>
          <w:trHeight w:val="816"/>
        </w:trPr>
        <w:tc>
          <w:tcPr>
            <w:tcW w:w="10433" w:type="dxa"/>
          </w:tcPr>
          <w:p w14:paraId="72B403F7" w14:textId="754AEB8F" w:rsidR="0030747A" w:rsidRPr="0030747A" w:rsidRDefault="0030747A" w:rsidP="0030747A">
            <w:pPr>
              <w:rPr>
                <w:rFonts w:asciiTheme="minorBidi" w:hAnsiTheme="minorBidi" w:cstheme="minorBidi"/>
                <w:b/>
                <w:sz w:val="22"/>
                <w:szCs w:val="22"/>
                <w:rtl/>
                <w:lang w:val="fr-FR"/>
              </w:rPr>
            </w:pPr>
            <w:r w:rsidRPr="004A426C">
              <w:rPr>
                <w:rFonts w:asciiTheme="minorBidi" w:hAnsiTheme="minorBidi" w:cstheme="minorBidi"/>
                <w:b/>
                <w:sz w:val="22"/>
                <w:szCs w:val="22"/>
              </w:rPr>
              <w:br/>
            </w:r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&lt;</w:t>
            </w:r>
            <w:proofErr w:type="spellStart"/>
            <w:proofErr w:type="gramStart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worded</w:t>
            </w:r>
            <w:proofErr w:type="gram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_amount</w:t>
            </w:r>
            <w:proofErr w:type="spell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&gt; &lt;</w:t>
            </w:r>
            <w:proofErr w:type="spellStart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currency</w:t>
            </w:r>
            <w:proofErr w:type="spell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&gt;</w:t>
            </w:r>
          </w:p>
        </w:tc>
      </w:tr>
    </w:tbl>
    <w:p w14:paraId="76006F12" w14:textId="77777777" w:rsidR="0089400B" w:rsidRPr="00BD1100" w:rsidRDefault="0089400B" w:rsidP="0030747A">
      <w:pPr>
        <w:rPr>
          <w:rFonts w:asciiTheme="minorBidi" w:hAnsiTheme="minorBidi" w:cstheme="minorBidi"/>
        </w:rPr>
      </w:pPr>
    </w:p>
    <w:p w14:paraId="1A67E604" w14:textId="77777777" w:rsidR="0030747A" w:rsidRDefault="0030747A" w:rsidP="00CF4F74">
      <w:pPr>
        <w:pStyle w:val="BodyText"/>
        <w:spacing w:line="360" w:lineRule="auto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</w:p>
    <w:p w14:paraId="09B1F7F5" w14:textId="00D16618" w:rsidR="00FE4D60" w:rsidRPr="00DC5C99" w:rsidRDefault="00C41418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DESCRIPTION</w:t>
      </w:r>
      <w:r w:rsidR="00FE4D60"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 :</w:t>
      </w:r>
      <w:r w:rsidR="00FE4D60" w:rsidRPr="00DC5C99">
        <w:rPr>
          <w:rFonts w:asciiTheme="minorBidi" w:hAnsiTheme="minorBidi" w:cstheme="minorBidi"/>
          <w:bCs w:val="0"/>
          <w:sz w:val="22"/>
          <w:szCs w:val="22"/>
          <w:lang w:val="fr-FR"/>
        </w:rPr>
        <w:t xml:space="preserve"> </w:t>
      </w:r>
    </w:p>
    <w:p w14:paraId="0B823392" w14:textId="32F1CEB3" w:rsidR="00FE4D60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</w:t>
      </w:r>
      <w:proofErr w:type="gramStart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description</w:t>
      </w:r>
      <w:proofErr w:type="gramEnd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&gt;</w:t>
      </w:r>
    </w:p>
    <w:p w14:paraId="3731A72C" w14:textId="77777777" w:rsidR="00C465CD" w:rsidRDefault="00C465CD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</w:p>
    <w:p w14:paraId="6848CDD0" w14:textId="77494352" w:rsidR="000F065D" w:rsidRPr="00227243" w:rsidRDefault="000F065D" w:rsidP="000F065D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LES </w:t>
      </w:r>
      <w:r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TRAJECTOIRES</w:t>
      </w:r>
      <w:r w:rsidRPr="00A52456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 </w:t>
      </w:r>
      <w:r w:rsidRPr="00A52456">
        <w:rPr>
          <w:rFonts w:asciiTheme="minorBidi" w:hAnsiTheme="minorBidi" w:cstheme="minorBidi"/>
          <w:sz w:val="22"/>
          <w:szCs w:val="22"/>
          <w:u w:val="single"/>
          <w:lang w:val="fr-FR"/>
        </w:rPr>
        <w:t>:</w:t>
      </w:r>
    </w:p>
    <w:p w14:paraId="6AB62225" w14:textId="2434EB32" w:rsidR="000F065D" w:rsidRPr="000F065D" w:rsidRDefault="000F065D" w:rsidP="000F065D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</w:t>
      </w:r>
      <w:proofErr w:type="gramStart"/>
      <w:r w:rsidR="008712CE">
        <w:rPr>
          <w:rFonts w:asciiTheme="minorBidi" w:hAnsiTheme="minorBidi" w:cstheme="minorBidi"/>
          <w:b w:val="0"/>
          <w:sz w:val="22"/>
          <w:szCs w:val="22"/>
          <w:lang w:val="fr-FR"/>
        </w:rPr>
        <w:t>trips</w:t>
      </w:r>
      <w:proofErr w:type="gramEnd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&gt;</w:t>
      </w:r>
    </w:p>
    <w:p w14:paraId="5FF503CD" w14:textId="77777777" w:rsidR="000F065D" w:rsidRPr="00227243" w:rsidRDefault="000F065D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</w:p>
    <w:p w14:paraId="4E2A8CE4" w14:textId="1758C89F" w:rsidR="005B60C2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LES </w:t>
      </w:r>
      <w:r w:rsidRPr="00A52456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DEPENSES </w:t>
      </w:r>
      <w:r w:rsidRPr="00A52456">
        <w:rPr>
          <w:rFonts w:asciiTheme="minorBidi" w:hAnsiTheme="minorBidi" w:cstheme="minorBidi"/>
          <w:sz w:val="22"/>
          <w:szCs w:val="22"/>
          <w:u w:val="single"/>
          <w:lang w:val="fr-FR"/>
        </w:rPr>
        <w:t>:</w:t>
      </w:r>
    </w:p>
    <w:p w14:paraId="7C90FF84" w14:textId="29571AAE" w:rsidR="00C465CD" w:rsidRDefault="00A60987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</w:t>
      </w:r>
      <w:proofErr w:type="spellStart"/>
      <w:proofErr w:type="gramStart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expenses</w:t>
      </w:r>
      <w:proofErr w:type="spellEnd"/>
      <w:proofErr w:type="gramEnd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&gt;</w:t>
      </w:r>
    </w:p>
    <w:p w14:paraId="7B2E1EB6" w14:textId="77777777" w:rsidR="00AF69D5" w:rsidRPr="00227243" w:rsidRDefault="00AF69D5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</w:p>
    <w:tbl>
      <w:tblPr>
        <w:tblStyle w:val="TableGrid"/>
        <w:tblW w:w="0" w:type="auto"/>
        <w:tblInd w:w="566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90"/>
        <w:gridCol w:w="2900"/>
      </w:tblGrid>
      <w:tr w:rsidR="006C5689" w:rsidRPr="00AF69D5" w14:paraId="5299A618" w14:textId="77777777" w:rsidTr="00CF1F5A">
        <w:trPr>
          <w:trHeight w:val="188"/>
        </w:trPr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0C1E48A" w14:textId="77777777" w:rsidR="006C5689" w:rsidRPr="00AF69D5" w:rsidRDefault="006C5689" w:rsidP="00CF1F5A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</w:pPr>
            <w:r>
              <w:rPr>
                <w:rFonts w:asciiTheme="minorBidi" w:hAnsiTheme="minorBidi" w:cstheme="minorBidi"/>
                <w:snapToGrid w:val="0"/>
                <w:sz w:val="18"/>
                <w:szCs w:val="18"/>
              </w:rPr>
              <w:t>TOTAL ESTIMÉ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14:paraId="79692ABE" w14:textId="77777777" w:rsidR="006C5689" w:rsidRPr="00E71858" w:rsidRDefault="006C5689" w:rsidP="00CF1F5A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sz w:val="18"/>
                <w:szCs w:val="18"/>
                <w:lang w:val="fr-FR"/>
              </w:rPr>
            </w:pPr>
            <w:r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&lt;estimated_amount&gt; &lt;currency&gt;</w:t>
            </w:r>
          </w:p>
        </w:tc>
      </w:tr>
      <w:tr w:rsidR="006C5689" w:rsidRPr="00AF69D5" w14:paraId="62774471" w14:textId="77777777" w:rsidTr="00CF1F5A">
        <w:tc>
          <w:tcPr>
            <w:tcW w:w="1890" w:type="dxa"/>
            <w:shd w:val="clear" w:color="auto" w:fill="D9D9D9" w:themeFill="background1" w:themeFillShade="D9"/>
          </w:tcPr>
          <w:p w14:paraId="6B85D649" w14:textId="77777777" w:rsidR="006C5689" w:rsidRPr="00AF69D5" w:rsidRDefault="006C5689" w:rsidP="00CF1F5A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b w:val="0"/>
                <w:sz w:val="18"/>
                <w:szCs w:val="18"/>
                <w:lang w:val="fr-FR"/>
              </w:rPr>
            </w:pPr>
            <w:r w:rsidRPr="00AF69D5"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  <w:t>TOTAL</w:t>
            </w:r>
            <w:r w:rsidRPr="00AF69D5">
              <w:rPr>
                <w:rFonts w:asciiTheme="minorBidi" w:hAnsiTheme="minorBidi" w:cstheme="minorBidi"/>
                <w:bCs w:val="0"/>
                <w:sz w:val="18"/>
                <w:szCs w:val="18"/>
              </w:rPr>
              <w:t xml:space="preserve"> DÉPENSÉ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14:paraId="087A9A1F" w14:textId="77777777" w:rsidR="006C5689" w:rsidRPr="00AF69D5" w:rsidRDefault="006C5689" w:rsidP="00CF1F5A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b w:val="0"/>
                <w:sz w:val="18"/>
                <w:szCs w:val="18"/>
                <w:lang w:val="fr-FR"/>
              </w:rPr>
            </w:pPr>
            <w:r w:rsidRPr="00AF69D5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&lt;actual_amount</w:t>
            </w:r>
            <w:r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 xml:space="preserve">&gt; </w:t>
            </w:r>
            <w:r w:rsidRPr="00AF69D5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&lt;currency&gt;</w:t>
            </w:r>
          </w:p>
        </w:tc>
      </w:tr>
      <w:tr w:rsidR="006C5689" w:rsidRPr="00AF69D5" w14:paraId="55A20842" w14:textId="77777777" w:rsidTr="00CF1F5A">
        <w:tc>
          <w:tcPr>
            <w:tcW w:w="1890" w:type="dxa"/>
            <w:shd w:val="clear" w:color="auto" w:fill="D9D9D9" w:themeFill="background1" w:themeFillShade="D9"/>
          </w:tcPr>
          <w:p w14:paraId="14899133" w14:textId="77777777" w:rsidR="006C5689" w:rsidRPr="00AF69D5" w:rsidRDefault="006C5689" w:rsidP="00CF1F5A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</w:pPr>
            <w:r w:rsidRPr="00D36F34"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  <w:t>À DÉBITER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14:paraId="7C940573" w14:textId="77777777" w:rsidR="006C5689" w:rsidRPr="00AF69D5" w:rsidRDefault="006C5689" w:rsidP="00CF1F5A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</w:pPr>
            <w:r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 xml:space="preserve">&lt;company_credit&gt; </w:t>
            </w:r>
            <w:r w:rsidRPr="00AF69D5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&lt;currency&gt;</w:t>
            </w:r>
          </w:p>
        </w:tc>
      </w:tr>
      <w:tr w:rsidR="006C5689" w:rsidRPr="00AF69D5" w14:paraId="4394D7BA" w14:textId="77777777" w:rsidTr="00CF1F5A">
        <w:tc>
          <w:tcPr>
            <w:tcW w:w="1890" w:type="dxa"/>
            <w:shd w:val="clear" w:color="auto" w:fill="D9D9D9" w:themeFill="background1" w:themeFillShade="D9"/>
          </w:tcPr>
          <w:p w14:paraId="4423B301" w14:textId="77777777" w:rsidR="006C5689" w:rsidRPr="00AF69D5" w:rsidRDefault="006C5689" w:rsidP="00CF1F5A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</w:pPr>
            <w:r w:rsidRPr="00D36F34"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  <w:t xml:space="preserve">À </w:t>
            </w:r>
            <w:r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  <w:t>CR</w:t>
            </w:r>
            <w:r w:rsidRPr="00D36F34"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  <w:t>É</w:t>
            </w:r>
            <w:r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  <w:t>D</w:t>
            </w:r>
            <w:r w:rsidRPr="00D36F34"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  <w:t>ITER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14:paraId="2896FDD7" w14:textId="77777777" w:rsidR="006C5689" w:rsidRPr="00AF69D5" w:rsidRDefault="006C5689" w:rsidP="00CF1F5A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</w:pPr>
            <w:r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 xml:space="preserve">&lt;requester_credit&gt; </w:t>
            </w:r>
            <w:r w:rsidRPr="00AF69D5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&lt;currency&gt;</w:t>
            </w:r>
          </w:p>
        </w:tc>
      </w:tr>
    </w:tbl>
    <w:p w14:paraId="3B83DEBA" w14:textId="77777777" w:rsidR="00D66917" w:rsidRPr="00227243" w:rsidRDefault="00D66917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</w:p>
    <w:p w14:paraId="171A3718" w14:textId="5D0B32D1" w:rsidR="00227243" w:rsidRPr="00227243" w:rsidRDefault="00BD1100" w:rsidP="00CF4F74">
      <w:pPr>
        <w:pStyle w:val="BodyText"/>
        <w:spacing w:line="360" w:lineRule="auto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SIGNATURE :</w:t>
      </w:r>
    </w:p>
    <w:tbl>
      <w:tblPr>
        <w:tblW w:w="104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5"/>
        <w:gridCol w:w="2485"/>
        <w:gridCol w:w="1980"/>
        <w:gridCol w:w="2070"/>
        <w:gridCol w:w="2070"/>
      </w:tblGrid>
      <w:tr w:rsidR="00AD4832" w:rsidRPr="00BD1100" w14:paraId="7A983E4A" w14:textId="77777777" w:rsidTr="00B745EE">
        <w:trPr>
          <w:trHeight w:val="561"/>
          <w:jc w:val="center"/>
        </w:trPr>
        <w:tc>
          <w:tcPr>
            <w:tcW w:w="1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0BE4B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BENEFICIAIRE</w:t>
            </w:r>
          </w:p>
        </w:tc>
        <w:tc>
          <w:tcPr>
            <w:tcW w:w="2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1331E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MANAGER DEPARTEMENT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2C0A4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TRESORERIE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53D00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DIRECTEUR FINANCIER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218A5" w14:textId="734D7CFB" w:rsidR="00671FE0" w:rsidRPr="00BD1100" w:rsidRDefault="00671FE0" w:rsidP="00B745EE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DIRECTEUR</w:t>
            </w:r>
            <w:r w:rsidR="00CF4F74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 xml:space="preserve"> </w:t>
            </w: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GENERAL</w:t>
            </w:r>
          </w:p>
        </w:tc>
      </w:tr>
      <w:tr w:rsidR="00D5741E" w:rsidRPr="00BD1100" w14:paraId="00645580" w14:textId="77777777" w:rsidTr="00B745EE">
        <w:trPr>
          <w:trHeight w:val="797"/>
          <w:jc w:val="center"/>
        </w:trPr>
        <w:tc>
          <w:tcPr>
            <w:tcW w:w="18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AA09B" w14:textId="77777777" w:rsidR="00D5741E" w:rsidRPr="00BD1100" w:rsidRDefault="00D5741E" w:rsidP="00D5741E">
            <w:pPr>
              <w:widowControl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  <w:t> </w:t>
            </w: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2352E" w14:textId="10E4A30B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04189E95" w14:textId="43AEF16D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01040BC" w14:textId="46BA9AB9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_date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051C0" w14:textId="6B3069E0" w:rsidR="00D5741E" w:rsidRPr="00BD1100" w:rsidRDefault="00D5741E" w:rsidP="00D5741E">
            <w:pPr>
              <w:widowControl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DFC0" w14:textId="1BEE4516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fm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DC3177D" w14:textId="565D7CFB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fm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4D9D0A7E" w14:textId="3A129701" w:rsidR="00D5741E" w:rsidRPr="00BD1100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fm_signature_date</w:t>
            </w:r>
            <w:proofErr w:type="spellEnd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4313A" w14:textId="370C45C4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gd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9F15F40" w14:textId="30397E4A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gd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1CA85227" w14:textId="3C7C9E93" w:rsidR="00D5741E" w:rsidRPr="00BD1100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gd_signature_date</w:t>
            </w:r>
            <w:proofErr w:type="spellEnd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</w:p>
        </w:tc>
      </w:tr>
    </w:tbl>
    <w:p w14:paraId="30ECC857" w14:textId="77777777" w:rsidR="00A17897" w:rsidRPr="00BD1100" w:rsidRDefault="00A17897" w:rsidP="001A05E8">
      <w:pPr>
        <w:tabs>
          <w:tab w:val="left" w:pos="2268"/>
        </w:tabs>
        <w:jc w:val="both"/>
        <w:rPr>
          <w:rFonts w:asciiTheme="minorBidi" w:hAnsiTheme="minorBidi" w:cstheme="minorBidi"/>
          <w:lang w:val="fr-FR"/>
        </w:rPr>
      </w:pPr>
    </w:p>
    <w:sectPr w:rsidR="00A17897" w:rsidRPr="00BD1100" w:rsidSect="00880C00">
      <w:headerReference w:type="default" r:id="rId8"/>
      <w:footerReference w:type="default" r:id="rId9"/>
      <w:endnotePr>
        <w:numFmt w:val="decimal"/>
      </w:endnotePr>
      <w:pgSz w:w="11905" w:h="16837"/>
      <w:pgMar w:top="1800" w:right="720" w:bottom="720" w:left="720" w:header="547" w:footer="17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69D5D" w14:textId="77777777" w:rsidR="00880C00" w:rsidRDefault="00880C00">
      <w:r>
        <w:separator/>
      </w:r>
    </w:p>
  </w:endnote>
  <w:endnote w:type="continuationSeparator" w:id="0">
    <w:p w14:paraId="7C3DA3A6" w14:textId="77777777" w:rsidR="00880C00" w:rsidRDefault="00880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A835" w14:textId="77777777" w:rsidR="00671FE0" w:rsidRDefault="00671FE0" w:rsidP="00D22A27">
    <w:pPr>
      <w:pStyle w:val="Footer"/>
      <w:rPr>
        <w:lang w:val="fr-FR"/>
      </w:rPr>
    </w:pPr>
  </w:p>
  <w:p w14:paraId="15A2FF01" w14:textId="77777777" w:rsidR="00671FE0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6"/>
        <w:szCs w:val="16"/>
      </w:rPr>
    </w:pPr>
    <w:r>
      <w:rPr>
        <w:rFonts w:ascii="Arial" w:hAnsi="Arial" w:cs="Arial"/>
        <w:noProof/>
        <w:color w:val="525252"/>
        <w:sz w:val="16"/>
        <w:szCs w:val="16"/>
      </w:rPr>
      <w:drawing>
        <wp:inline distT="0" distB="0" distL="0" distR="0" wp14:anchorId="1DE2DEB1" wp14:editId="2385F1E9">
          <wp:extent cx="1914525" cy="247650"/>
          <wp:effectExtent l="0" t="0" r="0" b="0"/>
          <wp:docPr id="1075653515" name="Image 49" descr="TH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H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1D85AF" w14:textId="77777777" w:rsidR="00671FE0" w:rsidRPr="00FF2A35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2"/>
        <w:szCs w:val="16"/>
      </w:rPr>
    </w:pPr>
    <w:r>
      <w:rPr>
        <w:rFonts w:ascii="Arial" w:hAnsi="Arial" w:cs="Arial"/>
        <w:color w:val="525252"/>
        <w:sz w:val="16"/>
        <w:szCs w:val="16"/>
      </w:rPr>
      <w:t xml:space="preserve">DIKA MOROCCO AFRICA </w:t>
    </w:r>
    <w:r w:rsidRPr="00FF2A35">
      <w:rPr>
        <w:rFonts w:ascii="Arial" w:hAnsi="Arial" w:cs="Arial"/>
        <w:color w:val="525252"/>
        <w:sz w:val="12"/>
        <w:szCs w:val="16"/>
      </w:rPr>
      <w:t xml:space="preserve">S.A.R.L.A.U </w:t>
    </w:r>
    <w:proofErr w:type="spellStart"/>
    <w:r>
      <w:rPr>
        <w:rFonts w:ascii="Arial" w:hAnsi="Arial" w:cs="Arial"/>
        <w:color w:val="525252"/>
        <w:sz w:val="16"/>
        <w:szCs w:val="16"/>
      </w:rPr>
      <w:t>Adresse</w:t>
    </w:r>
    <w:proofErr w:type="spellEnd"/>
    <w:r>
      <w:rPr>
        <w:rFonts w:ascii="Arial" w:hAnsi="Arial" w:cs="Arial"/>
        <w:color w:val="525252"/>
        <w:sz w:val="16"/>
        <w:szCs w:val="16"/>
      </w:rPr>
      <w:t xml:space="preserve">: Atlantic Free Zone, Cr Amer </w:t>
    </w:r>
    <w:proofErr w:type="spellStart"/>
    <w:r>
      <w:rPr>
        <w:rFonts w:ascii="Arial" w:hAnsi="Arial" w:cs="Arial"/>
        <w:color w:val="525252"/>
        <w:sz w:val="16"/>
        <w:szCs w:val="16"/>
      </w:rPr>
      <w:t>Seflia</w:t>
    </w:r>
    <w:proofErr w:type="spellEnd"/>
    <w:r>
      <w:rPr>
        <w:rFonts w:ascii="Arial" w:hAnsi="Arial" w:cs="Arial"/>
        <w:color w:val="525252"/>
        <w:sz w:val="16"/>
        <w:szCs w:val="16"/>
      </w:rPr>
      <w:t>, Rn4 Kenitra,14000</w:t>
    </w:r>
  </w:p>
  <w:p w14:paraId="6C9E4684" w14:textId="77777777" w:rsidR="00671FE0" w:rsidRDefault="00000000" w:rsidP="00671FE0">
    <w:pPr>
      <w:jc w:val="center"/>
      <w:rPr>
        <w:rFonts w:ascii="Arial" w:hAnsi="Arial" w:cs="Arial"/>
        <w:color w:val="525252"/>
        <w:sz w:val="16"/>
        <w:szCs w:val="16"/>
        <w:u w:val="single" w:color="FF0000"/>
      </w:rPr>
    </w:pPr>
    <w:hyperlink r:id="rId2" w:history="1">
      <w:r w:rsidR="00671FE0">
        <w:rPr>
          <w:rStyle w:val="Hyperlink"/>
          <w:rFonts w:ascii="Arial" w:hAnsi="Arial" w:cs="Arial"/>
          <w:sz w:val="16"/>
          <w:szCs w:val="16"/>
        </w:rPr>
        <w:t>www.dicastal.com</w:t>
      </w:r>
    </w:hyperlink>
    <w:r w:rsidR="00671FE0">
      <w:rPr>
        <w:rFonts w:ascii="Arial" w:hAnsi="Arial" w:cs="Arial"/>
        <w:color w:val="525252"/>
        <w:sz w:val="16"/>
        <w:szCs w:val="16"/>
        <w:u w:val="single" w:color="FF0000"/>
      </w:rPr>
      <w:t xml:space="preserve"> –      RC n° 50027</w:t>
    </w:r>
  </w:p>
  <w:p w14:paraId="0F041BC9" w14:textId="77777777" w:rsidR="00671FE0" w:rsidRPr="00D74585" w:rsidRDefault="00671FE0" w:rsidP="00671FE0">
    <w:pPr>
      <w:jc w:val="center"/>
      <w:rPr>
        <w:rFonts w:ascii="Arial" w:hAnsi="Arial" w:cs="Arial"/>
        <w:color w:val="525252"/>
        <w:sz w:val="20"/>
        <w:szCs w:val="20"/>
        <w:u w:val="single" w:color="FF0000"/>
      </w:rPr>
    </w:pPr>
    <w:r>
      <w:rPr>
        <w:rFonts w:ascii="Arial" w:hAnsi="Arial" w:cs="Arial"/>
        <w:color w:val="525252"/>
        <w:sz w:val="16"/>
        <w:szCs w:val="16"/>
      </w:rPr>
      <w:t>Capital 300.000 dh – TP: 20960036 – IF n°: 25253916 – CNSS n°5942166 – ICE: 00204525100003</w:t>
    </w:r>
  </w:p>
  <w:p w14:paraId="2BAA9BCD" w14:textId="77777777" w:rsidR="00671FE0" w:rsidRPr="00671FE0" w:rsidRDefault="00671FE0" w:rsidP="00D22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A4EA" w14:textId="77777777" w:rsidR="00880C00" w:rsidRDefault="00880C00">
      <w:r>
        <w:separator/>
      </w:r>
    </w:p>
  </w:footnote>
  <w:footnote w:type="continuationSeparator" w:id="0">
    <w:p w14:paraId="2EEB05A2" w14:textId="77777777" w:rsidR="00880C00" w:rsidRDefault="00880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A7B9" w14:textId="77777777" w:rsidR="00671FE0" w:rsidRDefault="00671FE0">
    <w:pPr>
      <w:spacing w:line="237" w:lineRule="exact"/>
      <w:rPr>
        <w:rFonts w:ascii="Arial" w:hAnsi="Arial"/>
        <w:b/>
        <w:sz w:val="18"/>
        <w:lang w:val="es-ES_tradn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3B2CBAC" wp14:editId="5D323B30">
          <wp:simplePos x="0" y="0"/>
          <wp:positionH relativeFrom="margin">
            <wp:posOffset>161925</wp:posOffset>
          </wp:positionH>
          <wp:positionV relativeFrom="paragraph">
            <wp:posOffset>-118745</wp:posOffset>
          </wp:positionV>
          <wp:extent cx="1038225" cy="828040"/>
          <wp:effectExtent l="0" t="0" r="9525" b="0"/>
          <wp:wrapNone/>
          <wp:docPr id="1589686794" name="Image 11" descr="C:\Users\user\Desktop\DM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C:\Users\user\Desktop\DM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042EC2" w14:textId="0B1661F0" w:rsidR="00671FE0" w:rsidRDefault="00B34E3B" w:rsidP="00B34E3B">
    <w:pPr>
      <w:tabs>
        <w:tab w:val="left" w:pos="1500"/>
      </w:tabs>
      <w:spacing w:line="237" w:lineRule="exact"/>
      <w:rPr>
        <w:rFonts w:ascii="Arial" w:hAnsi="Arial"/>
        <w:b/>
        <w:sz w:val="18"/>
        <w:lang w:val="es-ES_tradnl"/>
      </w:rPr>
    </w:pPr>
    <w:r>
      <w:rPr>
        <w:rFonts w:ascii="Arial" w:hAnsi="Arial"/>
        <w:b/>
        <w:sz w:val="18"/>
        <w:lang w:val="es-ES_tradnl"/>
      </w:rPr>
      <w:tab/>
    </w:r>
  </w:p>
  <w:p w14:paraId="4882BE6A" w14:textId="6D951368" w:rsidR="00134055" w:rsidRDefault="00134055">
    <w:pPr>
      <w:spacing w:line="237" w:lineRule="exact"/>
      <w:rPr>
        <w:rFonts w:ascii="Arial" w:hAnsi="Arial"/>
        <w:b/>
        <w:sz w:val="18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pt;height:9pt" o:bullet="t">
        <v:imagedata r:id="rId1" o:title="BD21301_"/>
      </v:shape>
    </w:pict>
  </w:numPicBullet>
  <w:abstractNum w:abstractNumId="0" w15:restartNumberingAfterBreak="0">
    <w:nsid w:val="06EA5DE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59DF"/>
    <w:multiLevelType w:val="hybridMultilevel"/>
    <w:tmpl w:val="EE3C21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45A84"/>
    <w:multiLevelType w:val="hybridMultilevel"/>
    <w:tmpl w:val="F3D6EA54"/>
    <w:lvl w:ilvl="0" w:tplc="294458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BE"/>
    <w:multiLevelType w:val="hybridMultilevel"/>
    <w:tmpl w:val="ABF6877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E33CD4"/>
    <w:multiLevelType w:val="hybridMultilevel"/>
    <w:tmpl w:val="813C5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309E"/>
    <w:multiLevelType w:val="hybridMultilevel"/>
    <w:tmpl w:val="6A00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78"/>
    <w:multiLevelType w:val="hybridMultilevel"/>
    <w:tmpl w:val="E9B42D02"/>
    <w:lvl w:ilvl="0" w:tplc="4808DF02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97438AD"/>
    <w:multiLevelType w:val="hybridMultilevel"/>
    <w:tmpl w:val="E8B4E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14B74"/>
    <w:multiLevelType w:val="hybridMultilevel"/>
    <w:tmpl w:val="F5BA92CC"/>
    <w:lvl w:ilvl="0" w:tplc="21448F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0070E"/>
    <w:multiLevelType w:val="hybridMultilevel"/>
    <w:tmpl w:val="1CEC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146E3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1" w15:restartNumberingAfterBreak="0">
    <w:nsid w:val="21811198"/>
    <w:multiLevelType w:val="hybridMultilevel"/>
    <w:tmpl w:val="CFD2265C"/>
    <w:lvl w:ilvl="0" w:tplc="A37A03CA">
      <w:start w:val="19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4E22B37"/>
    <w:multiLevelType w:val="hybridMultilevel"/>
    <w:tmpl w:val="A7EEC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8570A"/>
    <w:multiLevelType w:val="hybridMultilevel"/>
    <w:tmpl w:val="AE42A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61708"/>
    <w:multiLevelType w:val="hybridMultilevel"/>
    <w:tmpl w:val="FAAC4EFA"/>
    <w:lvl w:ilvl="0" w:tplc="361EA1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B75F6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7008B"/>
    <w:multiLevelType w:val="hybridMultilevel"/>
    <w:tmpl w:val="953C86A6"/>
    <w:lvl w:ilvl="0" w:tplc="5922D8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06A0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E231E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8554D"/>
    <w:multiLevelType w:val="hybridMultilevel"/>
    <w:tmpl w:val="44C489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943CD"/>
    <w:multiLevelType w:val="hybridMultilevel"/>
    <w:tmpl w:val="556ED680"/>
    <w:lvl w:ilvl="0" w:tplc="3CE6D7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B0B5D"/>
    <w:multiLevelType w:val="hybridMultilevel"/>
    <w:tmpl w:val="2AFC901E"/>
    <w:lvl w:ilvl="0" w:tplc="493038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C67B9"/>
    <w:multiLevelType w:val="hybridMultilevel"/>
    <w:tmpl w:val="CDFE2B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B4C6A"/>
    <w:multiLevelType w:val="hybridMultilevel"/>
    <w:tmpl w:val="88883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87AB6"/>
    <w:multiLevelType w:val="hybridMultilevel"/>
    <w:tmpl w:val="D0B2C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E60F1"/>
    <w:multiLevelType w:val="hybridMultilevel"/>
    <w:tmpl w:val="741A62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B11066"/>
    <w:multiLevelType w:val="hybridMultilevel"/>
    <w:tmpl w:val="A1EC4D4A"/>
    <w:lvl w:ilvl="0" w:tplc="ED2EBF20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C50D7D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967D9"/>
    <w:multiLevelType w:val="hybridMultilevel"/>
    <w:tmpl w:val="6B1A41FC"/>
    <w:lvl w:ilvl="0" w:tplc="BFA23E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65E2A"/>
    <w:multiLevelType w:val="hybridMultilevel"/>
    <w:tmpl w:val="543603D8"/>
    <w:lvl w:ilvl="0" w:tplc="AE8245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A73F1"/>
    <w:multiLevelType w:val="hybridMultilevel"/>
    <w:tmpl w:val="8C38EBB6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C0132"/>
    <w:multiLevelType w:val="hybridMultilevel"/>
    <w:tmpl w:val="1FEABB0C"/>
    <w:lvl w:ilvl="0" w:tplc="4AE45A7E">
      <w:start w:val="19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 w15:restartNumberingAfterBreak="0">
    <w:nsid w:val="61787C81"/>
    <w:multiLevelType w:val="hybridMultilevel"/>
    <w:tmpl w:val="808AB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976705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34" w15:restartNumberingAfterBreak="0">
    <w:nsid w:val="68FC627C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C17DF"/>
    <w:multiLevelType w:val="hybridMultilevel"/>
    <w:tmpl w:val="DCD2266A"/>
    <w:lvl w:ilvl="0" w:tplc="B9B4A33C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AF18FA"/>
    <w:multiLevelType w:val="hybridMultilevel"/>
    <w:tmpl w:val="02F61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454D9"/>
    <w:multiLevelType w:val="hybridMultilevel"/>
    <w:tmpl w:val="60843DFE"/>
    <w:lvl w:ilvl="0" w:tplc="971470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D6E88"/>
    <w:multiLevelType w:val="hybridMultilevel"/>
    <w:tmpl w:val="4C8286A2"/>
    <w:lvl w:ilvl="0" w:tplc="4808DF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14C79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76BCF"/>
    <w:multiLevelType w:val="hybridMultilevel"/>
    <w:tmpl w:val="5310F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D550F"/>
    <w:multiLevelType w:val="hybridMultilevel"/>
    <w:tmpl w:val="EC808034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9158D"/>
    <w:multiLevelType w:val="hybridMultilevel"/>
    <w:tmpl w:val="DF00B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05199"/>
    <w:multiLevelType w:val="hybridMultilevel"/>
    <w:tmpl w:val="23C81642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055FD"/>
    <w:multiLevelType w:val="hybridMultilevel"/>
    <w:tmpl w:val="D15C5670"/>
    <w:lvl w:ilvl="0" w:tplc="ED9ACF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06356">
    <w:abstractNumId w:val="28"/>
  </w:num>
  <w:num w:numId="2" w16cid:durableId="748700719">
    <w:abstractNumId w:val="39"/>
  </w:num>
  <w:num w:numId="3" w16cid:durableId="232473952">
    <w:abstractNumId w:val="27"/>
  </w:num>
  <w:num w:numId="4" w16cid:durableId="1563104448">
    <w:abstractNumId w:val="34"/>
  </w:num>
  <w:num w:numId="5" w16cid:durableId="970133667">
    <w:abstractNumId w:val="17"/>
  </w:num>
  <w:num w:numId="6" w16cid:durableId="435099441">
    <w:abstractNumId w:val="18"/>
  </w:num>
  <w:num w:numId="7" w16cid:durableId="563222546">
    <w:abstractNumId w:val="12"/>
  </w:num>
  <w:num w:numId="8" w16cid:durableId="502553355">
    <w:abstractNumId w:val="24"/>
  </w:num>
  <w:num w:numId="9" w16cid:durableId="413742607">
    <w:abstractNumId w:val="40"/>
  </w:num>
  <w:num w:numId="10" w16cid:durableId="492917668">
    <w:abstractNumId w:val="3"/>
  </w:num>
  <w:num w:numId="11" w16cid:durableId="825630881">
    <w:abstractNumId w:val="15"/>
  </w:num>
  <w:num w:numId="12" w16cid:durableId="1699623913">
    <w:abstractNumId w:val="9"/>
  </w:num>
  <w:num w:numId="13" w16cid:durableId="1769232666">
    <w:abstractNumId w:val="5"/>
  </w:num>
  <w:num w:numId="14" w16cid:durableId="1987542549">
    <w:abstractNumId w:val="16"/>
  </w:num>
  <w:num w:numId="15" w16cid:durableId="184443654">
    <w:abstractNumId w:val="36"/>
  </w:num>
  <w:num w:numId="16" w16cid:durableId="200166409">
    <w:abstractNumId w:val="0"/>
  </w:num>
  <w:num w:numId="17" w16cid:durableId="427584253">
    <w:abstractNumId w:val="1"/>
  </w:num>
  <w:num w:numId="18" w16cid:durableId="1629508378">
    <w:abstractNumId w:val="13"/>
  </w:num>
  <w:num w:numId="19" w16cid:durableId="43989655">
    <w:abstractNumId w:val="7"/>
  </w:num>
  <w:num w:numId="20" w16cid:durableId="404768859">
    <w:abstractNumId w:val="2"/>
  </w:num>
  <w:num w:numId="21" w16cid:durableId="1939364282">
    <w:abstractNumId w:val="35"/>
  </w:num>
  <w:num w:numId="22" w16cid:durableId="2105222806">
    <w:abstractNumId w:val="22"/>
  </w:num>
  <w:num w:numId="23" w16cid:durableId="2077700631">
    <w:abstractNumId w:val="19"/>
  </w:num>
  <w:num w:numId="24" w16cid:durableId="1127772489">
    <w:abstractNumId w:val="37"/>
  </w:num>
  <w:num w:numId="25" w16cid:durableId="200679395">
    <w:abstractNumId w:val="43"/>
  </w:num>
  <w:num w:numId="26" w16cid:durableId="1148403687">
    <w:abstractNumId w:val="41"/>
  </w:num>
  <w:num w:numId="27" w16cid:durableId="1181502942">
    <w:abstractNumId w:val="25"/>
  </w:num>
  <w:num w:numId="28" w16cid:durableId="1488592339">
    <w:abstractNumId w:val="32"/>
  </w:num>
  <w:num w:numId="29" w16cid:durableId="430591157">
    <w:abstractNumId w:val="42"/>
  </w:num>
  <w:num w:numId="30" w16cid:durableId="1202206568">
    <w:abstractNumId w:val="30"/>
  </w:num>
  <w:num w:numId="31" w16cid:durableId="1131094116">
    <w:abstractNumId w:val="21"/>
  </w:num>
  <w:num w:numId="32" w16cid:durableId="2005011906">
    <w:abstractNumId w:val="4"/>
  </w:num>
  <w:num w:numId="33" w16cid:durableId="690447625">
    <w:abstractNumId w:val="14"/>
  </w:num>
  <w:num w:numId="34" w16cid:durableId="283195784">
    <w:abstractNumId w:val="8"/>
  </w:num>
  <w:num w:numId="35" w16cid:durableId="680162144">
    <w:abstractNumId w:val="20"/>
  </w:num>
  <w:num w:numId="36" w16cid:durableId="1758673575">
    <w:abstractNumId w:val="6"/>
  </w:num>
  <w:num w:numId="37" w16cid:durableId="710766694">
    <w:abstractNumId w:val="23"/>
  </w:num>
  <w:num w:numId="38" w16cid:durableId="1107118085">
    <w:abstractNumId w:val="38"/>
  </w:num>
  <w:num w:numId="39" w16cid:durableId="86926087">
    <w:abstractNumId w:val="44"/>
  </w:num>
  <w:num w:numId="40" w16cid:durableId="646401084">
    <w:abstractNumId w:val="29"/>
  </w:num>
  <w:num w:numId="41" w16cid:durableId="5874961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4669615">
    <w:abstractNumId w:val="33"/>
  </w:num>
  <w:num w:numId="43" w16cid:durableId="523860224">
    <w:abstractNumId w:val="10"/>
  </w:num>
  <w:num w:numId="44" w16cid:durableId="1635601880">
    <w:abstractNumId w:val="31"/>
  </w:num>
  <w:num w:numId="45" w16cid:durableId="17259047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560"/>
    <w:rsid w:val="000019E2"/>
    <w:rsid w:val="0000300B"/>
    <w:rsid w:val="000062B0"/>
    <w:rsid w:val="000067CF"/>
    <w:rsid w:val="00010505"/>
    <w:rsid w:val="0001104B"/>
    <w:rsid w:val="0001182B"/>
    <w:rsid w:val="00016063"/>
    <w:rsid w:val="000171C8"/>
    <w:rsid w:val="000221BB"/>
    <w:rsid w:val="000263C1"/>
    <w:rsid w:val="00026409"/>
    <w:rsid w:val="00027C67"/>
    <w:rsid w:val="00031ADF"/>
    <w:rsid w:val="00031DEC"/>
    <w:rsid w:val="0003242F"/>
    <w:rsid w:val="000328FA"/>
    <w:rsid w:val="000365AC"/>
    <w:rsid w:val="00040AED"/>
    <w:rsid w:val="00042EAC"/>
    <w:rsid w:val="00044C53"/>
    <w:rsid w:val="00045C4D"/>
    <w:rsid w:val="00046379"/>
    <w:rsid w:val="00052859"/>
    <w:rsid w:val="00052BA6"/>
    <w:rsid w:val="00053F45"/>
    <w:rsid w:val="0005698E"/>
    <w:rsid w:val="00056BA0"/>
    <w:rsid w:val="00057624"/>
    <w:rsid w:val="0006013D"/>
    <w:rsid w:val="000604E6"/>
    <w:rsid w:val="000633CF"/>
    <w:rsid w:val="000650E0"/>
    <w:rsid w:val="000658E9"/>
    <w:rsid w:val="000662AC"/>
    <w:rsid w:val="00067A12"/>
    <w:rsid w:val="0007418B"/>
    <w:rsid w:val="0007433C"/>
    <w:rsid w:val="00075877"/>
    <w:rsid w:val="00076EDD"/>
    <w:rsid w:val="00080A4B"/>
    <w:rsid w:val="00082309"/>
    <w:rsid w:val="000828E7"/>
    <w:rsid w:val="00083611"/>
    <w:rsid w:val="000847C4"/>
    <w:rsid w:val="00085532"/>
    <w:rsid w:val="00091C44"/>
    <w:rsid w:val="00093ABF"/>
    <w:rsid w:val="00095A06"/>
    <w:rsid w:val="00095AF6"/>
    <w:rsid w:val="00096BAF"/>
    <w:rsid w:val="00097505"/>
    <w:rsid w:val="000A459E"/>
    <w:rsid w:val="000A53FA"/>
    <w:rsid w:val="000A7C5D"/>
    <w:rsid w:val="000B07AA"/>
    <w:rsid w:val="000B123F"/>
    <w:rsid w:val="000B3E99"/>
    <w:rsid w:val="000B4975"/>
    <w:rsid w:val="000B554B"/>
    <w:rsid w:val="000B5A21"/>
    <w:rsid w:val="000B5C99"/>
    <w:rsid w:val="000B66E4"/>
    <w:rsid w:val="000C1BBA"/>
    <w:rsid w:val="000C2F9C"/>
    <w:rsid w:val="000C5601"/>
    <w:rsid w:val="000C6B19"/>
    <w:rsid w:val="000C6F66"/>
    <w:rsid w:val="000C7E4E"/>
    <w:rsid w:val="000D6525"/>
    <w:rsid w:val="000D6EDF"/>
    <w:rsid w:val="000D760A"/>
    <w:rsid w:val="000E1154"/>
    <w:rsid w:val="000E1C41"/>
    <w:rsid w:val="000E59EB"/>
    <w:rsid w:val="000E6BAB"/>
    <w:rsid w:val="000F065D"/>
    <w:rsid w:val="000F1911"/>
    <w:rsid w:val="000F75BC"/>
    <w:rsid w:val="001056B9"/>
    <w:rsid w:val="00105902"/>
    <w:rsid w:val="0010695C"/>
    <w:rsid w:val="00106E15"/>
    <w:rsid w:val="001071BB"/>
    <w:rsid w:val="00111F98"/>
    <w:rsid w:val="00112F0A"/>
    <w:rsid w:val="0011576F"/>
    <w:rsid w:val="001200BF"/>
    <w:rsid w:val="0012552B"/>
    <w:rsid w:val="00134055"/>
    <w:rsid w:val="00134CE6"/>
    <w:rsid w:val="00134E8A"/>
    <w:rsid w:val="001350AD"/>
    <w:rsid w:val="00136349"/>
    <w:rsid w:val="00141BCC"/>
    <w:rsid w:val="00141C1F"/>
    <w:rsid w:val="00144F73"/>
    <w:rsid w:val="001500F8"/>
    <w:rsid w:val="00150DD0"/>
    <w:rsid w:val="001510DF"/>
    <w:rsid w:val="001542D3"/>
    <w:rsid w:val="00155646"/>
    <w:rsid w:val="00155F7A"/>
    <w:rsid w:val="00155F98"/>
    <w:rsid w:val="00160F6C"/>
    <w:rsid w:val="00161045"/>
    <w:rsid w:val="001619AE"/>
    <w:rsid w:val="00161E39"/>
    <w:rsid w:val="001626FB"/>
    <w:rsid w:val="00163D11"/>
    <w:rsid w:val="00164E51"/>
    <w:rsid w:val="00165FEC"/>
    <w:rsid w:val="00166069"/>
    <w:rsid w:val="00166B80"/>
    <w:rsid w:val="00166D62"/>
    <w:rsid w:val="001702FC"/>
    <w:rsid w:val="00174A9C"/>
    <w:rsid w:val="00176B31"/>
    <w:rsid w:val="00176D42"/>
    <w:rsid w:val="00176DCE"/>
    <w:rsid w:val="00184E81"/>
    <w:rsid w:val="00192B39"/>
    <w:rsid w:val="00192C2F"/>
    <w:rsid w:val="0019404C"/>
    <w:rsid w:val="00195792"/>
    <w:rsid w:val="001974E3"/>
    <w:rsid w:val="00197778"/>
    <w:rsid w:val="001979B6"/>
    <w:rsid w:val="001A05E8"/>
    <w:rsid w:val="001A099F"/>
    <w:rsid w:val="001A18EA"/>
    <w:rsid w:val="001A2DFC"/>
    <w:rsid w:val="001A5237"/>
    <w:rsid w:val="001A7D4A"/>
    <w:rsid w:val="001B2A66"/>
    <w:rsid w:val="001B45B1"/>
    <w:rsid w:val="001B49D1"/>
    <w:rsid w:val="001C13E8"/>
    <w:rsid w:val="001C16F7"/>
    <w:rsid w:val="001C2C5D"/>
    <w:rsid w:val="001C2EE1"/>
    <w:rsid w:val="001C5D1B"/>
    <w:rsid w:val="001C7E31"/>
    <w:rsid w:val="001D48C6"/>
    <w:rsid w:val="001E1DAB"/>
    <w:rsid w:val="001E2C6F"/>
    <w:rsid w:val="001E3F33"/>
    <w:rsid w:val="001E797D"/>
    <w:rsid w:val="001F061A"/>
    <w:rsid w:val="001F167D"/>
    <w:rsid w:val="001F389E"/>
    <w:rsid w:val="001F5361"/>
    <w:rsid w:val="001F6B68"/>
    <w:rsid w:val="00202727"/>
    <w:rsid w:val="00202B30"/>
    <w:rsid w:val="00202BFD"/>
    <w:rsid w:val="002056DE"/>
    <w:rsid w:val="0020722F"/>
    <w:rsid w:val="00207879"/>
    <w:rsid w:val="00210DB1"/>
    <w:rsid w:val="00210F11"/>
    <w:rsid w:val="00220815"/>
    <w:rsid w:val="00221643"/>
    <w:rsid w:val="002223B6"/>
    <w:rsid w:val="0022509C"/>
    <w:rsid w:val="00227243"/>
    <w:rsid w:val="00227984"/>
    <w:rsid w:val="00232C99"/>
    <w:rsid w:val="00233854"/>
    <w:rsid w:val="0023478D"/>
    <w:rsid w:val="00235BFA"/>
    <w:rsid w:val="00236538"/>
    <w:rsid w:val="00242E83"/>
    <w:rsid w:val="00244C5B"/>
    <w:rsid w:val="00244E3E"/>
    <w:rsid w:val="0024680F"/>
    <w:rsid w:val="00247C25"/>
    <w:rsid w:val="00251A1C"/>
    <w:rsid w:val="00254A6F"/>
    <w:rsid w:val="0025537C"/>
    <w:rsid w:val="0025751A"/>
    <w:rsid w:val="00257F28"/>
    <w:rsid w:val="002606EB"/>
    <w:rsid w:val="00261B8D"/>
    <w:rsid w:val="00262771"/>
    <w:rsid w:val="00262EB2"/>
    <w:rsid w:val="00270877"/>
    <w:rsid w:val="00270A91"/>
    <w:rsid w:val="00271592"/>
    <w:rsid w:val="00275F09"/>
    <w:rsid w:val="00280805"/>
    <w:rsid w:val="00281848"/>
    <w:rsid w:val="00282D1F"/>
    <w:rsid w:val="0028542D"/>
    <w:rsid w:val="0028554E"/>
    <w:rsid w:val="00285CF3"/>
    <w:rsid w:val="00285DDE"/>
    <w:rsid w:val="00286278"/>
    <w:rsid w:val="00287CEC"/>
    <w:rsid w:val="0029078B"/>
    <w:rsid w:val="00292A1C"/>
    <w:rsid w:val="002931B6"/>
    <w:rsid w:val="002953A4"/>
    <w:rsid w:val="0029546E"/>
    <w:rsid w:val="00297500"/>
    <w:rsid w:val="002A1955"/>
    <w:rsid w:val="002A45BD"/>
    <w:rsid w:val="002A47AB"/>
    <w:rsid w:val="002A5972"/>
    <w:rsid w:val="002B132F"/>
    <w:rsid w:val="002B19C6"/>
    <w:rsid w:val="002B25A6"/>
    <w:rsid w:val="002B31A9"/>
    <w:rsid w:val="002B74BA"/>
    <w:rsid w:val="002C1E13"/>
    <w:rsid w:val="002C6C89"/>
    <w:rsid w:val="002D022F"/>
    <w:rsid w:val="002D0A85"/>
    <w:rsid w:val="002D1A5D"/>
    <w:rsid w:val="002D3FA3"/>
    <w:rsid w:val="002D7195"/>
    <w:rsid w:val="002D71D8"/>
    <w:rsid w:val="002E281D"/>
    <w:rsid w:val="002E2E43"/>
    <w:rsid w:val="002E4887"/>
    <w:rsid w:val="002E48B9"/>
    <w:rsid w:val="002E7904"/>
    <w:rsid w:val="002F11CC"/>
    <w:rsid w:val="002F6633"/>
    <w:rsid w:val="002F7F2A"/>
    <w:rsid w:val="00300F8F"/>
    <w:rsid w:val="0030747A"/>
    <w:rsid w:val="00307E72"/>
    <w:rsid w:val="0031183B"/>
    <w:rsid w:val="003119D6"/>
    <w:rsid w:val="003124EA"/>
    <w:rsid w:val="00312603"/>
    <w:rsid w:val="00313018"/>
    <w:rsid w:val="00314626"/>
    <w:rsid w:val="003150E8"/>
    <w:rsid w:val="00315D71"/>
    <w:rsid w:val="00315DEE"/>
    <w:rsid w:val="00320030"/>
    <w:rsid w:val="00321430"/>
    <w:rsid w:val="00324DF0"/>
    <w:rsid w:val="00326D1F"/>
    <w:rsid w:val="003273E6"/>
    <w:rsid w:val="003279FB"/>
    <w:rsid w:val="00327A53"/>
    <w:rsid w:val="0033098D"/>
    <w:rsid w:val="00331347"/>
    <w:rsid w:val="00331CD8"/>
    <w:rsid w:val="003324E3"/>
    <w:rsid w:val="00334C1D"/>
    <w:rsid w:val="00335B5D"/>
    <w:rsid w:val="003363C1"/>
    <w:rsid w:val="0033672D"/>
    <w:rsid w:val="003368A4"/>
    <w:rsid w:val="00340209"/>
    <w:rsid w:val="00341961"/>
    <w:rsid w:val="003463AB"/>
    <w:rsid w:val="00347B12"/>
    <w:rsid w:val="00352CEE"/>
    <w:rsid w:val="00354B66"/>
    <w:rsid w:val="00361E0B"/>
    <w:rsid w:val="00363FEF"/>
    <w:rsid w:val="00371222"/>
    <w:rsid w:val="00372995"/>
    <w:rsid w:val="00375113"/>
    <w:rsid w:val="0037784B"/>
    <w:rsid w:val="00380693"/>
    <w:rsid w:val="00381A40"/>
    <w:rsid w:val="003829D0"/>
    <w:rsid w:val="00383BE6"/>
    <w:rsid w:val="0038422C"/>
    <w:rsid w:val="00384418"/>
    <w:rsid w:val="003875F0"/>
    <w:rsid w:val="003877FA"/>
    <w:rsid w:val="00390457"/>
    <w:rsid w:val="00390463"/>
    <w:rsid w:val="00391CA7"/>
    <w:rsid w:val="00392A63"/>
    <w:rsid w:val="00392C5D"/>
    <w:rsid w:val="0039572D"/>
    <w:rsid w:val="003A326A"/>
    <w:rsid w:val="003A6ECA"/>
    <w:rsid w:val="003A77C9"/>
    <w:rsid w:val="003A7A64"/>
    <w:rsid w:val="003B2DCC"/>
    <w:rsid w:val="003C0210"/>
    <w:rsid w:val="003C0CE4"/>
    <w:rsid w:val="003C20D5"/>
    <w:rsid w:val="003C243E"/>
    <w:rsid w:val="003C27FA"/>
    <w:rsid w:val="003C60FB"/>
    <w:rsid w:val="003C74C7"/>
    <w:rsid w:val="003C79F1"/>
    <w:rsid w:val="003D09FF"/>
    <w:rsid w:val="003D1BA2"/>
    <w:rsid w:val="003D3A7A"/>
    <w:rsid w:val="003E2CDE"/>
    <w:rsid w:val="003E7061"/>
    <w:rsid w:val="003E7685"/>
    <w:rsid w:val="003F123A"/>
    <w:rsid w:val="003F28B3"/>
    <w:rsid w:val="003F4501"/>
    <w:rsid w:val="003F4582"/>
    <w:rsid w:val="003F4FC8"/>
    <w:rsid w:val="003F5A9B"/>
    <w:rsid w:val="0040129A"/>
    <w:rsid w:val="0040174E"/>
    <w:rsid w:val="00404115"/>
    <w:rsid w:val="00405B2E"/>
    <w:rsid w:val="00410C1C"/>
    <w:rsid w:val="004144DF"/>
    <w:rsid w:val="00415105"/>
    <w:rsid w:val="00416218"/>
    <w:rsid w:val="00416D78"/>
    <w:rsid w:val="00424367"/>
    <w:rsid w:val="00425390"/>
    <w:rsid w:val="00427391"/>
    <w:rsid w:val="00434785"/>
    <w:rsid w:val="00437913"/>
    <w:rsid w:val="00437AF0"/>
    <w:rsid w:val="00437D6D"/>
    <w:rsid w:val="004422DC"/>
    <w:rsid w:val="004447E1"/>
    <w:rsid w:val="00447D62"/>
    <w:rsid w:val="00452436"/>
    <w:rsid w:val="00460450"/>
    <w:rsid w:val="004618D8"/>
    <w:rsid w:val="00462221"/>
    <w:rsid w:val="0046271A"/>
    <w:rsid w:val="00462897"/>
    <w:rsid w:val="00462C24"/>
    <w:rsid w:val="004643C6"/>
    <w:rsid w:val="004652A1"/>
    <w:rsid w:val="004652F2"/>
    <w:rsid w:val="00471486"/>
    <w:rsid w:val="00472CA0"/>
    <w:rsid w:val="004730C1"/>
    <w:rsid w:val="0047360A"/>
    <w:rsid w:val="00475C19"/>
    <w:rsid w:val="00480200"/>
    <w:rsid w:val="00480DEE"/>
    <w:rsid w:val="004825C9"/>
    <w:rsid w:val="00483F0B"/>
    <w:rsid w:val="00485092"/>
    <w:rsid w:val="0049026A"/>
    <w:rsid w:val="004907A5"/>
    <w:rsid w:val="00492779"/>
    <w:rsid w:val="00492E2F"/>
    <w:rsid w:val="00496DF9"/>
    <w:rsid w:val="00497E32"/>
    <w:rsid w:val="004A3A35"/>
    <w:rsid w:val="004A426C"/>
    <w:rsid w:val="004A4814"/>
    <w:rsid w:val="004A55FB"/>
    <w:rsid w:val="004A7298"/>
    <w:rsid w:val="004A79D1"/>
    <w:rsid w:val="004B0374"/>
    <w:rsid w:val="004B0B97"/>
    <w:rsid w:val="004B2D98"/>
    <w:rsid w:val="004B56E2"/>
    <w:rsid w:val="004B7991"/>
    <w:rsid w:val="004C19B7"/>
    <w:rsid w:val="004C5FDE"/>
    <w:rsid w:val="004D048E"/>
    <w:rsid w:val="004D266E"/>
    <w:rsid w:val="004D2BA5"/>
    <w:rsid w:val="004D5C69"/>
    <w:rsid w:val="004D7D9A"/>
    <w:rsid w:val="004E01F0"/>
    <w:rsid w:val="004E4F7C"/>
    <w:rsid w:val="004E51C5"/>
    <w:rsid w:val="004E62DE"/>
    <w:rsid w:val="004E770E"/>
    <w:rsid w:val="004F0BB9"/>
    <w:rsid w:val="004F17FF"/>
    <w:rsid w:val="004F4A93"/>
    <w:rsid w:val="004F4B9A"/>
    <w:rsid w:val="004F7B2B"/>
    <w:rsid w:val="005005E8"/>
    <w:rsid w:val="0050124B"/>
    <w:rsid w:val="00501D09"/>
    <w:rsid w:val="00504877"/>
    <w:rsid w:val="00505E2A"/>
    <w:rsid w:val="005102C5"/>
    <w:rsid w:val="00510521"/>
    <w:rsid w:val="00510F32"/>
    <w:rsid w:val="00512317"/>
    <w:rsid w:val="005135B0"/>
    <w:rsid w:val="005171E5"/>
    <w:rsid w:val="005174D1"/>
    <w:rsid w:val="0052197C"/>
    <w:rsid w:val="00526640"/>
    <w:rsid w:val="005303C1"/>
    <w:rsid w:val="005316C2"/>
    <w:rsid w:val="0053200A"/>
    <w:rsid w:val="00532509"/>
    <w:rsid w:val="00532DE2"/>
    <w:rsid w:val="0053320A"/>
    <w:rsid w:val="005350CC"/>
    <w:rsid w:val="00536349"/>
    <w:rsid w:val="005377C6"/>
    <w:rsid w:val="00540091"/>
    <w:rsid w:val="00540279"/>
    <w:rsid w:val="00541A3E"/>
    <w:rsid w:val="00541D09"/>
    <w:rsid w:val="005455EB"/>
    <w:rsid w:val="00545B2B"/>
    <w:rsid w:val="00546F11"/>
    <w:rsid w:val="00552371"/>
    <w:rsid w:val="00552490"/>
    <w:rsid w:val="0055261D"/>
    <w:rsid w:val="005536EA"/>
    <w:rsid w:val="00553A8A"/>
    <w:rsid w:val="00560563"/>
    <w:rsid w:val="00561366"/>
    <w:rsid w:val="00563CD9"/>
    <w:rsid w:val="00563ECD"/>
    <w:rsid w:val="005670FB"/>
    <w:rsid w:val="0057089F"/>
    <w:rsid w:val="005711E5"/>
    <w:rsid w:val="005713D7"/>
    <w:rsid w:val="00572B71"/>
    <w:rsid w:val="00573BA5"/>
    <w:rsid w:val="005752DA"/>
    <w:rsid w:val="00576323"/>
    <w:rsid w:val="00577227"/>
    <w:rsid w:val="00580574"/>
    <w:rsid w:val="00581604"/>
    <w:rsid w:val="005819E6"/>
    <w:rsid w:val="00583182"/>
    <w:rsid w:val="005901AE"/>
    <w:rsid w:val="00590463"/>
    <w:rsid w:val="005909BE"/>
    <w:rsid w:val="0059442B"/>
    <w:rsid w:val="00595FCC"/>
    <w:rsid w:val="005A19CC"/>
    <w:rsid w:val="005A21BA"/>
    <w:rsid w:val="005A267B"/>
    <w:rsid w:val="005A5E10"/>
    <w:rsid w:val="005B3F67"/>
    <w:rsid w:val="005B5C07"/>
    <w:rsid w:val="005B5C9E"/>
    <w:rsid w:val="005B60C2"/>
    <w:rsid w:val="005C23A4"/>
    <w:rsid w:val="005C5091"/>
    <w:rsid w:val="005D0E14"/>
    <w:rsid w:val="005D27BF"/>
    <w:rsid w:val="005D467B"/>
    <w:rsid w:val="005D4DB0"/>
    <w:rsid w:val="005D6599"/>
    <w:rsid w:val="005D790F"/>
    <w:rsid w:val="005D7E17"/>
    <w:rsid w:val="005E1BE8"/>
    <w:rsid w:val="005E2510"/>
    <w:rsid w:val="005E2928"/>
    <w:rsid w:val="005E5B19"/>
    <w:rsid w:val="005E707B"/>
    <w:rsid w:val="005F0E2C"/>
    <w:rsid w:val="005F1703"/>
    <w:rsid w:val="00600EF7"/>
    <w:rsid w:val="006125A0"/>
    <w:rsid w:val="0061300A"/>
    <w:rsid w:val="00613668"/>
    <w:rsid w:val="006226D7"/>
    <w:rsid w:val="00625DDC"/>
    <w:rsid w:val="00626755"/>
    <w:rsid w:val="00626873"/>
    <w:rsid w:val="00630189"/>
    <w:rsid w:val="006320CF"/>
    <w:rsid w:val="00637B22"/>
    <w:rsid w:val="00637F9B"/>
    <w:rsid w:val="00640F72"/>
    <w:rsid w:val="00641605"/>
    <w:rsid w:val="00641F5B"/>
    <w:rsid w:val="00644FBE"/>
    <w:rsid w:val="006459EC"/>
    <w:rsid w:val="00645DB2"/>
    <w:rsid w:val="00650699"/>
    <w:rsid w:val="00650C26"/>
    <w:rsid w:val="00652DB6"/>
    <w:rsid w:val="00654A64"/>
    <w:rsid w:val="00656767"/>
    <w:rsid w:val="00661126"/>
    <w:rsid w:val="00661C10"/>
    <w:rsid w:val="006628F2"/>
    <w:rsid w:val="006649DD"/>
    <w:rsid w:val="00664A4F"/>
    <w:rsid w:val="00664C8F"/>
    <w:rsid w:val="00665844"/>
    <w:rsid w:val="006670C9"/>
    <w:rsid w:val="0067046C"/>
    <w:rsid w:val="00671FE0"/>
    <w:rsid w:val="00673936"/>
    <w:rsid w:val="00680533"/>
    <w:rsid w:val="00684732"/>
    <w:rsid w:val="00687E69"/>
    <w:rsid w:val="00691131"/>
    <w:rsid w:val="00693CB2"/>
    <w:rsid w:val="0069543B"/>
    <w:rsid w:val="00695E18"/>
    <w:rsid w:val="00696666"/>
    <w:rsid w:val="006A1DAD"/>
    <w:rsid w:val="006B22EF"/>
    <w:rsid w:val="006B3CB3"/>
    <w:rsid w:val="006B7AE8"/>
    <w:rsid w:val="006B7F30"/>
    <w:rsid w:val="006C0321"/>
    <w:rsid w:val="006C0778"/>
    <w:rsid w:val="006C1F11"/>
    <w:rsid w:val="006C27E2"/>
    <w:rsid w:val="006C3340"/>
    <w:rsid w:val="006C4CA7"/>
    <w:rsid w:val="006C4E8C"/>
    <w:rsid w:val="006C5689"/>
    <w:rsid w:val="006C587D"/>
    <w:rsid w:val="006C6233"/>
    <w:rsid w:val="006C77D5"/>
    <w:rsid w:val="006C7822"/>
    <w:rsid w:val="006C78DD"/>
    <w:rsid w:val="006D2A66"/>
    <w:rsid w:val="006D7977"/>
    <w:rsid w:val="006D79E7"/>
    <w:rsid w:val="006E0043"/>
    <w:rsid w:val="006E507C"/>
    <w:rsid w:val="006E6036"/>
    <w:rsid w:val="006E6037"/>
    <w:rsid w:val="006F05BA"/>
    <w:rsid w:val="006F09B5"/>
    <w:rsid w:val="006F4F00"/>
    <w:rsid w:val="006F6CD6"/>
    <w:rsid w:val="006F76D9"/>
    <w:rsid w:val="007018AA"/>
    <w:rsid w:val="00702DAC"/>
    <w:rsid w:val="007042E2"/>
    <w:rsid w:val="00705091"/>
    <w:rsid w:val="007053CF"/>
    <w:rsid w:val="007054EF"/>
    <w:rsid w:val="00705C78"/>
    <w:rsid w:val="00707181"/>
    <w:rsid w:val="00707DA9"/>
    <w:rsid w:val="00707FFC"/>
    <w:rsid w:val="007111D2"/>
    <w:rsid w:val="00712BC5"/>
    <w:rsid w:val="00714840"/>
    <w:rsid w:val="00717EDD"/>
    <w:rsid w:val="00720B96"/>
    <w:rsid w:val="0072370E"/>
    <w:rsid w:val="00726EF5"/>
    <w:rsid w:val="00732D53"/>
    <w:rsid w:val="0073320D"/>
    <w:rsid w:val="007343CC"/>
    <w:rsid w:val="00734614"/>
    <w:rsid w:val="00737F63"/>
    <w:rsid w:val="00737FBA"/>
    <w:rsid w:val="00741560"/>
    <w:rsid w:val="00741C64"/>
    <w:rsid w:val="00742CBB"/>
    <w:rsid w:val="00744395"/>
    <w:rsid w:val="00756433"/>
    <w:rsid w:val="00756B53"/>
    <w:rsid w:val="00757F5E"/>
    <w:rsid w:val="00760253"/>
    <w:rsid w:val="00760A2C"/>
    <w:rsid w:val="00760FF0"/>
    <w:rsid w:val="00761470"/>
    <w:rsid w:val="007639E2"/>
    <w:rsid w:val="007667F5"/>
    <w:rsid w:val="007674C3"/>
    <w:rsid w:val="007678A8"/>
    <w:rsid w:val="007709BD"/>
    <w:rsid w:val="0077407D"/>
    <w:rsid w:val="00774176"/>
    <w:rsid w:val="00776918"/>
    <w:rsid w:val="00781EF8"/>
    <w:rsid w:val="00782110"/>
    <w:rsid w:val="00782417"/>
    <w:rsid w:val="007830D2"/>
    <w:rsid w:val="00784C1C"/>
    <w:rsid w:val="00786BDD"/>
    <w:rsid w:val="00792D18"/>
    <w:rsid w:val="00795D13"/>
    <w:rsid w:val="00797099"/>
    <w:rsid w:val="007A0313"/>
    <w:rsid w:val="007A2C66"/>
    <w:rsid w:val="007A36E7"/>
    <w:rsid w:val="007A375B"/>
    <w:rsid w:val="007A724C"/>
    <w:rsid w:val="007B3FFE"/>
    <w:rsid w:val="007B42FA"/>
    <w:rsid w:val="007B4601"/>
    <w:rsid w:val="007B50F6"/>
    <w:rsid w:val="007B6F59"/>
    <w:rsid w:val="007B7961"/>
    <w:rsid w:val="007C087D"/>
    <w:rsid w:val="007C0CEB"/>
    <w:rsid w:val="007C0F60"/>
    <w:rsid w:val="007C3257"/>
    <w:rsid w:val="007C525D"/>
    <w:rsid w:val="007C6CAE"/>
    <w:rsid w:val="007D0562"/>
    <w:rsid w:val="007D0E61"/>
    <w:rsid w:val="007D4C5E"/>
    <w:rsid w:val="007D66A8"/>
    <w:rsid w:val="007D6ED7"/>
    <w:rsid w:val="007E0DD2"/>
    <w:rsid w:val="007E10F8"/>
    <w:rsid w:val="007E5C3F"/>
    <w:rsid w:val="007E7A3A"/>
    <w:rsid w:val="007F48E8"/>
    <w:rsid w:val="007F5815"/>
    <w:rsid w:val="007F5AEB"/>
    <w:rsid w:val="007F682B"/>
    <w:rsid w:val="00800EA0"/>
    <w:rsid w:val="00803FDC"/>
    <w:rsid w:val="0080605A"/>
    <w:rsid w:val="0081255C"/>
    <w:rsid w:val="008132D5"/>
    <w:rsid w:val="00813CE3"/>
    <w:rsid w:val="00814859"/>
    <w:rsid w:val="0081485E"/>
    <w:rsid w:val="00815012"/>
    <w:rsid w:val="0081523B"/>
    <w:rsid w:val="008157FE"/>
    <w:rsid w:val="00815B64"/>
    <w:rsid w:val="008177C1"/>
    <w:rsid w:val="00817E6B"/>
    <w:rsid w:val="00820F43"/>
    <w:rsid w:val="00822A7C"/>
    <w:rsid w:val="0082446D"/>
    <w:rsid w:val="0082507C"/>
    <w:rsid w:val="00830E6F"/>
    <w:rsid w:val="00833EA9"/>
    <w:rsid w:val="00834057"/>
    <w:rsid w:val="00834F47"/>
    <w:rsid w:val="00835A35"/>
    <w:rsid w:val="008401DD"/>
    <w:rsid w:val="00841B0B"/>
    <w:rsid w:val="008548DE"/>
    <w:rsid w:val="008558A0"/>
    <w:rsid w:val="00857D2A"/>
    <w:rsid w:val="008612B2"/>
    <w:rsid w:val="00862CBF"/>
    <w:rsid w:val="00865C5B"/>
    <w:rsid w:val="008673E4"/>
    <w:rsid w:val="008674CF"/>
    <w:rsid w:val="008712CE"/>
    <w:rsid w:val="0087175A"/>
    <w:rsid w:val="00871773"/>
    <w:rsid w:val="008733A8"/>
    <w:rsid w:val="00874057"/>
    <w:rsid w:val="0087421B"/>
    <w:rsid w:val="0087667C"/>
    <w:rsid w:val="00880C00"/>
    <w:rsid w:val="0088148A"/>
    <w:rsid w:val="00881854"/>
    <w:rsid w:val="0088240C"/>
    <w:rsid w:val="00884455"/>
    <w:rsid w:val="00886F32"/>
    <w:rsid w:val="008906AA"/>
    <w:rsid w:val="00890E45"/>
    <w:rsid w:val="00891570"/>
    <w:rsid w:val="00891AE1"/>
    <w:rsid w:val="0089400B"/>
    <w:rsid w:val="00896488"/>
    <w:rsid w:val="008978E7"/>
    <w:rsid w:val="008A0AE1"/>
    <w:rsid w:val="008A1200"/>
    <w:rsid w:val="008A20C0"/>
    <w:rsid w:val="008A4091"/>
    <w:rsid w:val="008A7C59"/>
    <w:rsid w:val="008B07E4"/>
    <w:rsid w:val="008B2501"/>
    <w:rsid w:val="008B3D8B"/>
    <w:rsid w:val="008B46DD"/>
    <w:rsid w:val="008B5438"/>
    <w:rsid w:val="008B681F"/>
    <w:rsid w:val="008B7B7C"/>
    <w:rsid w:val="008C1639"/>
    <w:rsid w:val="008C196F"/>
    <w:rsid w:val="008C1D7B"/>
    <w:rsid w:val="008C3A0E"/>
    <w:rsid w:val="008C778A"/>
    <w:rsid w:val="008C7FC3"/>
    <w:rsid w:val="008D15B9"/>
    <w:rsid w:val="008D31D6"/>
    <w:rsid w:val="008D59B4"/>
    <w:rsid w:val="008D5BA1"/>
    <w:rsid w:val="008D69C3"/>
    <w:rsid w:val="008D7F68"/>
    <w:rsid w:val="008E09FC"/>
    <w:rsid w:val="008E2A1F"/>
    <w:rsid w:val="008E2F18"/>
    <w:rsid w:val="008E3A7F"/>
    <w:rsid w:val="008E52DA"/>
    <w:rsid w:val="008F00B6"/>
    <w:rsid w:val="008F0B91"/>
    <w:rsid w:val="008F0D41"/>
    <w:rsid w:val="008F1368"/>
    <w:rsid w:val="008F17E5"/>
    <w:rsid w:val="008F28D3"/>
    <w:rsid w:val="008F30D8"/>
    <w:rsid w:val="008F450F"/>
    <w:rsid w:val="008F75DB"/>
    <w:rsid w:val="008F7737"/>
    <w:rsid w:val="008F7E2A"/>
    <w:rsid w:val="0090211B"/>
    <w:rsid w:val="00903049"/>
    <w:rsid w:val="0090431E"/>
    <w:rsid w:val="00910119"/>
    <w:rsid w:val="00912788"/>
    <w:rsid w:val="00912D36"/>
    <w:rsid w:val="00912E55"/>
    <w:rsid w:val="00913F61"/>
    <w:rsid w:val="00916937"/>
    <w:rsid w:val="0092187A"/>
    <w:rsid w:val="00921BE5"/>
    <w:rsid w:val="00923B9F"/>
    <w:rsid w:val="00925F3E"/>
    <w:rsid w:val="00927537"/>
    <w:rsid w:val="00927D8A"/>
    <w:rsid w:val="00933500"/>
    <w:rsid w:val="00933B7E"/>
    <w:rsid w:val="00933D99"/>
    <w:rsid w:val="00935BCB"/>
    <w:rsid w:val="009362CE"/>
    <w:rsid w:val="00940502"/>
    <w:rsid w:val="0094264F"/>
    <w:rsid w:val="0094273A"/>
    <w:rsid w:val="0094335D"/>
    <w:rsid w:val="00944365"/>
    <w:rsid w:val="0094476B"/>
    <w:rsid w:val="009465D6"/>
    <w:rsid w:val="00951D04"/>
    <w:rsid w:val="00951F6F"/>
    <w:rsid w:val="0095296D"/>
    <w:rsid w:val="00952B51"/>
    <w:rsid w:val="00955941"/>
    <w:rsid w:val="00957A57"/>
    <w:rsid w:val="00963758"/>
    <w:rsid w:val="00967C5C"/>
    <w:rsid w:val="00973897"/>
    <w:rsid w:val="00974563"/>
    <w:rsid w:val="009820EF"/>
    <w:rsid w:val="0098339E"/>
    <w:rsid w:val="0098386B"/>
    <w:rsid w:val="00983B39"/>
    <w:rsid w:val="00984F92"/>
    <w:rsid w:val="00985875"/>
    <w:rsid w:val="00986D4C"/>
    <w:rsid w:val="00990922"/>
    <w:rsid w:val="009917FF"/>
    <w:rsid w:val="00991BB6"/>
    <w:rsid w:val="00994F18"/>
    <w:rsid w:val="00996A14"/>
    <w:rsid w:val="00996EAE"/>
    <w:rsid w:val="009A58B6"/>
    <w:rsid w:val="009A6BEA"/>
    <w:rsid w:val="009B0E2B"/>
    <w:rsid w:val="009B409A"/>
    <w:rsid w:val="009B438B"/>
    <w:rsid w:val="009B5047"/>
    <w:rsid w:val="009B55F3"/>
    <w:rsid w:val="009B6449"/>
    <w:rsid w:val="009B6DBB"/>
    <w:rsid w:val="009C28C3"/>
    <w:rsid w:val="009C2B2E"/>
    <w:rsid w:val="009D0AB0"/>
    <w:rsid w:val="009D2FD8"/>
    <w:rsid w:val="009D3466"/>
    <w:rsid w:val="009D6378"/>
    <w:rsid w:val="009D6DDF"/>
    <w:rsid w:val="009E0133"/>
    <w:rsid w:val="009E3074"/>
    <w:rsid w:val="009E32F4"/>
    <w:rsid w:val="009E7AFE"/>
    <w:rsid w:val="009F1FBD"/>
    <w:rsid w:val="009F220F"/>
    <w:rsid w:val="009F39A3"/>
    <w:rsid w:val="009F518F"/>
    <w:rsid w:val="009F525E"/>
    <w:rsid w:val="00A002D0"/>
    <w:rsid w:val="00A01C21"/>
    <w:rsid w:val="00A024CB"/>
    <w:rsid w:val="00A02652"/>
    <w:rsid w:val="00A02955"/>
    <w:rsid w:val="00A04DEB"/>
    <w:rsid w:val="00A0578F"/>
    <w:rsid w:val="00A05B6F"/>
    <w:rsid w:val="00A11EF9"/>
    <w:rsid w:val="00A147E4"/>
    <w:rsid w:val="00A14988"/>
    <w:rsid w:val="00A15257"/>
    <w:rsid w:val="00A17897"/>
    <w:rsid w:val="00A17A57"/>
    <w:rsid w:val="00A20F11"/>
    <w:rsid w:val="00A22180"/>
    <w:rsid w:val="00A224AA"/>
    <w:rsid w:val="00A22FF8"/>
    <w:rsid w:val="00A249DA"/>
    <w:rsid w:val="00A25EB2"/>
    <w:rsid w:val="00A314FD"/>
    <w:rsid w:val="00A349B4"/>
    <w:rsid w:val="00A42F32"/>
    <w:rsid w:val="00A42F61"/>
    <w:rsid w:val="00A4649C"/>
    <w:rsid w:val="00A47187"/>
    <w:rsid w:val="00A51D74"/>
    <w:rsid w:val="00A52456"/>
    <w:rsid w:val="00A52AFD"/>
    <w:rsid w:val="00A57EC2"/>
    <w:rsid w:val="00A6015C"/>
    <w:rsid w:val="00A60987"/>
    <w:rsid w:val="00A64747"/>
    <w:rsid w:val="00A71C40"/>
    <w:rsid w:val="00A73318"/>
    <w:rsid w:val="00A7342D"/>
    <w:rsid w:val="00A73B1E"/>
    <w:rsid w:val="00A73E8D"/>
    <w:rsid w:val="00A7596B"/>
    <w:rsid w:val="00A800A2"/>
    <w:rsid w:val="00A83DAA"/>
    <w:rsid w:val="00A845C7"/>
    <w:rsid w:val="00A91595"/>
    <w:rsid w:val="00A927AD"/>
    <w:rsid w:val="00A93500"/>
    <w:rsid w:val="00A93C04"/>
    <w:rsid w:val="00AA238F"/>
    <w:rsid w:val="00AA39AA"/>
    <w:rsid w:val="00AA5B00"/>
    <w:rsid w:val="00AA7F96"/>
    <w:rsid w:val="00AB2651"/>
    <w:rsid w:val="00AB3E64"/>
    <w:rsid w:val="00AB4506"/>
    <w:rsid w:val="00AB486B"/>
    <w:rsid w:val="00AB509C"/>
    <w:rsid w:val="00AB5D76"/>
    <w:rsid w:val="00AB7BE8"/>
    <w:rsid w:val="00AC2507"/>
    <w:rsid w:val="00AC3B50"/>
    <w:rsid w:val="00AC5394"/>
    <w:rsid w:val="00AD0545"/>
    <w:rsid w:val="00AD0C66"/>
    <w:rsid w:val="00AD4832"/>
    <w:rsid w:val="00AD50B4"/>
    <w:rsid w:val="00AE0C50"/>
    <w:rsid w:val="00AE3EB5"/>
    <w:rsid w:val="00AE655B"/>
    <w:rsid w:val="00AE6B0A"/>
    <w:rsid w:val="00AE6DC4"/>
    <w:rsid w:val="00AF0BB3"/>
    <w:rsid w:val="00AF1714"/>
    <w:rsid w:val="00AF1D37"/>
    <w:rsid w:val="00AF3E46"/>
    <w:rsid w:val="00AF603F"/>
    <w:rsid w:val="00AF69D5"/>
    <w:rsid w:val="00AF6DE3"/>
    <w:rsid w:val="00AF7671"/>
    <w:rsid w:val="00B0021D"/>
    <w:rsid w:val="00B016D3"/>
    <w:rsid w:val="00B02531"/>
    <w:rsid w:val="00B03023"/>
    <w:rsid w:val="00B04E96"/>
    <w:rsid w:val="00B2154A"/>
    <w:rsid w:val="00B246BE"/>
    <w:rsid w:val="00B2734A"/>
    <w:rsid w:val="00B305BB"/>
    <w:rsid w:val="00B32FE1"/>
    <w:rsid w:val="00B34756"/>
    <w:rsid w:val="00B34E3B"/>
    <w:rsid w:val="00B365B2"/>
    <w:rsid w:val="00B3721B"/>
    <w:rsid w:val="00B40F9E"/>
    <w:rsid w:val="00B41936"/>
    <w:rsid w:val="00B46244"/>
    <w:rsid w:val="00B47BF5"/>
    <w:rsid w:val="00B47C48"/>
    <w:rsid w:val="00B5428C"/>
    <w:rsid w:val="00B5450D"/>
    <w:rsid w:val="00B5546C"/>
    <w:rsid w:val="00B555FB"/>
    <w:rsid w:val="00B56B45"/>
    <w:rsid w:val="00B60A5B"/>
    <w:rsid w:val="00B61870"/>
    <w:rsid w:val="00B6383A"/>
    <w:rsid w:val="00B65958"/>
    <w:rsid w:val="00B67FCD"/>
    <w:rsid w:val="00B70E46"/>
    <w:rsid w:val="00B714F6"/>
    <w:rsid w:val="00B726EB"/>
    <w:rsid w:val="00B732B8"/>
    <w:rsid w:val="00B7375F"/>
    <w:rsid w:val="00B73B67"/>
    <w:rsid w:val="00B745EE"/>
    <w:rsid w:val="00B7682D"/>
    <w:rsid w:val="00B771FD"/>
    <w:rsid w:val="00B80AD9"/>
    <w:rsid w:val="00B80D6E"/>
    <w:rsid w:val="00B811E6"/>
    <w:rsid w:val="00B84AD0"/>
    <w:rsid w:val="00B86527"/>
    <w:rsid w:val="00B86BBB"/>
    <w:rsid w:val="00B92FFD"/>
    <w:rsid w:val="00B95212"/>
    <w:rsid w:val="00B96221"/>
    <w:rsid w:val="00B96C75"/>
    <w:rsid w:val="00BA05D5"/>
    <w:rsid w:val="00BA1512"/>
    <w:rsid w:val="00BA2F3F"/>
    <w:rsid w:val="00BA5C84"/>
    <w:rsid w:val="00BA5D39"/>
    <w:rsid w:val="00BA64D6"/>
    <w:rsid w:val="00BA7591"/>
    <w:rsid w:val="00BB215F"/>
    <w:rsid w:val="00BB2BB2"/>
    <w:rsid w:val="00BB48A2"/>
    <w:rsid w:val="00BC11E4"/>
    <w:rsid w:val="00BC1684"/>
    <w:rsid w:val="00BC3F98"/>
    <w:rsid w:val="00BC4B8D"/>
    <w:rsid w:val="00BC4BC4"/>
    <w:rsid w:val="00BC6345"/>
    <w:rsid w:val="00BC7292"/>
    <w:rsid w:val="00BD0868"/>
    <w:rsid w:val="00BD1100"/>
    <w:rsid w:val="00BD18E3"/>
    <w:rsid w:val="00BD2491"/>
    <w:rsid w:val="00BD4917"/>
    <w:rsid w:val="00BD606D"/>
    <w:rsid w:val="00BD7F27"/>
    <w:rsid w:val="00BE00E3"/>
    <w:rsid w:val="00BE1219"/>
    <w:rsid w:val="00BE1D57"/>
    <w:rsid w:val="00BE355C"/>
    <w:rsid w:val="00BE3863"/>
    <w:rsid w:val="00BE6407"/>
    <w:rsid w:val="00BF22EB"/>
    <w:rsid w:val="00BF4555"/>
    <w:rsid w:val="00BF53DC"/>
    <w:rsid w:val="00BF6F25"/>
    <w:rsid w:val="00BF7515"/>
    <w:rsid w:val="00BF7593"/>
    <w:rsid w:val="00C04D8F"/>
    <w:rsid w:val="00C06558"/>
    <w:rsid w:val="00C07BF4"/>
    <w:rsid w:val="00C10057"/>
    <w:rsid w:val="00C11038"/>
    <w:rsid w:val="00C121F6"/>
    <w:rsid w:val="00C126E5"/>
    <w:rsid w:val="00C17D49"/>
    <w:rsid w:val="00C2097F"/>
    <w:rsid w:val="00C21218"/>
    <w:rsid w:val="00C232E7"/>
    <w:rsid w:val="00C23F9F"/>
    <w:rsid w:val="00C241FB"/>
    <w:rsid w:val="00C242EC"/>
    <w:rsid w:val="00C25BCA"/>
    <w:rsid w:val="00C2724F"/>
    <w:rsid w:val="00C278A9"/>
    <w:rsid w:val="00C27F58"/>
    <w:rsid w:val="00C305DE"/>
    <w:rsid w:val="00C31C46"/>
    <w:rsid w:val="00C344DB"/>
    <w:rsid w:val="00C3478C"/>
    <w:rsid w:val="00C36E6C"/>
    <w:rsid w:val="00C4124C"/>
    <w:rsid w:val="00C41418"/>
    <w:rsid w:val="00C426D3"/>
    <w:rsid w:val="00C4291E"/>
    <w:rsid w:val="00C458B6"/>
    <w:rsid w:val="00C465CD"/>
    <w:rsid w:val="00C53627"/>
    <w:rsid w:val="00C53C4C"/>
    <w:rsid w:val="00C56574"/>
    <w:rsid w:val="00C60A70"/>
    <w:rsid w:val="00C64C5C"/>
    <w:rsid w:val="00C65934"/>
    <w:rsid w:val="00C65966"/>
    <w:rsid w:val="00C701F5"/>
    <w:rsid w:val="00C71E3F"/>
    <w:rsid w:val="00C73931"/>
    <w:rsid w:val="00C75A45"/>
    <w:rsid w:val="00C83BD0"/>
    <w:rsid w:val="00C86B13"/>
    <w:rsid w:val="00C86E5B"/>
    <w:rsid w:val="00C93987"/>
    <w:rsid w:val="00C93E46"/>
    <w:rsid w:val="00C94910"/>
    <w:rsid w:val="00C96BA6"/>
    <w:rsid w:val="00C97793"/>
    <w:rsid w:val="00CA1702"/>
    <w:rsid w:val="00CA2702"/>
    <w:rsid w:val="00CA588A"/>
    <w:rsid w:val="00CB10AF"/>
    <w:rsid w:val="00CB114C"/>
    <w:rsid w:val="00CB1C87"/>
    <w:rsid w:val="00CB7781"/>
    <w:rsid w:val="00CC17F9"/>
    <w:rsid w:val="00CC24A0"/>
    <w:rsid w:val="00CC24C7"/>
    <w:rsid w:val="00CC3379"/>
    <w:rsid w:val="00CC42D0"/>
    <w:rsid w:val="00CC53A6"/>
    <w:rsid w:val="00CC63EE"/>
    <w:rsid w:val="00CC7881"/>
    <w:rsid w:val="00CD0012"/>
    <w:rsid w:val="00CD4638"/>
    <w:rsid w:val="00CD6B18"/>
    <w:rsid w:val="00CD75F9"/>
    <w:rsid w:val="00CE07D0"/>
    <w:rsid w:val="00CE25D7"/>
    <w:rsid w:val="00CE37CB"/>
    <w:rsid w:val="00CE489E"/>
    <w:rsid w:val="00CE5216"/>
    <w:rsid w:val="00CE7888"/>
    <w:rsid w:val="00CF4D5B"/>
    <w:rsid w:val="00CF4F74"/>
    <w:rsid w:val="00CF52B9"/>
    <w:rsid w:val="00CF60CA"/>
    <w:rsid w:val="00CF7FBD"/>
    <w:rsid w:val="00D00931"/>
    <w:rsid w:val="00D02206"/>
    <w:rsid w:val="00D02E0C"/>
    <w:rsid w:val="00D0418E"/>
    <w:rsid w:val="00D05331"/>
    <w:rsid w:val="00D055FD"/>
    <w:rsid w:val="00D1096F"/>
    <w:rsid w:val="00D15209"/>
    <w:rsid w:val="00D17178"/>
    <w:rsid w:val="00D2071A"/>
    <w:rsid w:val="00D20F8E"/>
    <w:rsid w:val="00D216DB"/>
    <w:rsid w:val="00D21720"/>
    <w:rsid w:val="00D22271"/>
    <w:rsid w:val="00D2282B"/>
    <w:rsid w:val="00D22A27"/>
    <w:rsid w:val="00D231AB"/>
    <w:rsid w:val="00D24998"/>
    <w:rsid w:val="00D25ED6"/>
    <w:rsid w:val="00D268F5"/>
    <w:rsid w:val="00D26B75"/>
    <w:rsid w:val="00D27A6B"/>
    <w:rsid w:val="00D27EE1"/>
    <w:rsid w:val="00D304FE"/>
    <w:rsid w:val="00D32A7B"/>
    <w:rsid w:val="00D34BB6"/>
    <w:rsid w:val="00D41831"/>
    <w:rsid w:val="00D41D6C"/>
    <w:rsid w:val="00D46366"/>
    <w:rsid w:val="00D478DE"/>
    <w:rsid w:val="00D51BD0"/>
    <w:rsid w:val="00D551EF"/>
    <w:rsid w:val="00D5523B"/>
    <w:rsid w:val="00D5741E"/>
    <w:rsid w:val="00D57839"/>
    <w:rsid w:val="00D64A4F"/>
    <w:rsid w:val="00D651CC"/>
    <w:rsid w:val="00D66917"/>
    <w:rsid w:val="00D7553C"/>
    <w:rsid w:val="00D77E06"/>
    <w:rsid w:val="00D82EDC"/>
    <w:rsid w:val="00D83534"/>
    <w:rsid w:val="00D83B3F"/>
    <w:rsid w:val="00D84BBD"/>
    <w:rsid w:val="00D87756"/>
    <w:rsid w:val="00D903BB"/>
    <w:rsid w:val="00D920A8"/>
    <w:rsid w:val="00D92997"/>
    <w:rsid w:val="00D94B96"/>
    <w:rsid w:val="00D96F99"/>
    <w:rsid w:val="00D97A65"/>
    <w:rsid w:val="00DA7D0D"/>
    <w:rsid w:val="00DB01D9"/>
    <w:rsid w:val="00DB40D2"/>
    <w:rsid w:val="00DB552C"/>
    <w:rsid w:val="00DB5FE3"/>
    <w:rsid w:val="00DB6DA2"/>
    <w:rsid w:val="00DB7C29"/>
    <w:rsid w:val="00DC09D5"/>
    <w:rsid w:val="00DC1B82"/>
    <w:rsid w:val="00DC358F"/>
    <w:rsid w:val="00DC4A54"/>
    <w:rsid w:val="00DC4BB4"/>
    <w:rsid w:val="00DC5C99"/>
    <w:rsid w:val="00DC627D"/>
    <w:rsid w:val="00DC67BD"/>
    <w:rsid w:val="00DC6B31"/>
    <w:rsid w:val="00DC73C1"/>
    <w:rsid w:val="00DD06CB"/>
    <w:rsid w:val="00DD158B"/>
    <w:rsid w:val="00DD1D31"/>
    <w:rsid w:val="00DD6E57"/>
    <w:rsid w:val="00DE0336"/>
    <w:rsid w:val="00DE063C"/>
    <w:rsid w:val="00DE14A2"/>
    <w:rsid w:val="00DE2682"/>
    <w:rsid w:val="00DE26F1"/>
    <w:rsid w:val="00DE2C40"/>
    <w:rsid w:val="00DE40E0"/>
    <w:rsid w:val="00DE701F"/>
    <w:rsid w:val="00DE7630"/>
    <w:rsid w:val="00DE7B68"/>
    <w:rsid w:val="00DF078D"/>
    <w:rsid w:val="00DF209E"/>
    <w:rsid w:val="00DF4B30"/>
    <w:rsid w:val="00DF6B6B"/>
    <w:rsid w:val="00E0036A"/>
    <w:rsid w:val="00E01443"/>
    <w:rsid w:val="00E0186D"/>
    <w:rsid w:val="00E04169"/>
    <w:rsid w:val="00E11561"/>
    <w:rsid w:val="00E1233A"/>
    <w:rsid w:val="00E16653"/>
    <w:rsid w:val="00E2254D"/>
    <w:rsid w:val="00E25418"/>
    <w:rsid w:val="00E266BD"/>
    <w:rsid w:val="00E26F4F"/>
    <w:rsid w:val="00E32D0E"/>
    <w:rsid w:val="00E33105"/>
    <w:rsid w:val="00E36044"/>
    <w:rsid w:val="00E36706"/>
    <w:rsid w:val="00E36D6C"/>
    <w:rsid w:val="00E3738A"/>
    <w:rsid w:val="00E37582"/>
    <w:rsid w:val="00E377CE"/>
    <w:rsid w:val="00E37A84"/>
    <w:rsid w:val="00E40981"/>
    <w:rsid w:val="00E40F47"/>
    <w:rsid w:val="00E4664E"/>
    <w:rsid w:val="00E469E1"/>
    <w:rsid w:val="00E46CD5"/>
    <w:rsid w:val="00E509FF"/>
    <w:rsid w:val="00E50AA6"/>
    <w:rsid w:val="00E52AC6"/>
    <w:rsid w:val="00E54B8D"/>
    <w:rsid w:val="00E54CB1"/>
    <w:rsid w:val="00E55649"/>
    <w:rsid w:val="00E60BA8"/>
    <w:rsid w:val="00E60D46"/>
    <w:rsid w:val="00E6377E"/>
    <w:rsid w:val="00E64610"/>
    <w:rsid w:val="00E66D97"/>
    <w:rsid w:val="00E67519"/>
    <w:rsid w:val="00E70076"/>
    <w:rsid w:val="00E72B1C"/>
    <w:rsid w:val="00E73BB1"/>
    <w:rsid w:val="00E750AB"/>
    <w:rsid w:val="00E76ED9"/>
    <w:rsid w:val="00E76F29"/>
    <w:rsid w:val="00E77223"/>
    <w:rsid w:val="00E809DD"/>
    <w:rsid w:val="00E82270"/>
    <w:rsid w:val="00E853E0"/>
    <w:rsid w:val="00E856F7"/>
    <w:rsid w:val="00E90072"/>
    <w:rsid w:val="00E90C9F"/>
    <w:rsid w:val="00E913CB"/>
    <w:rsid w:val="00E9251A"/>
    <w:rsid w:val="00E92A88"/>
    <w:rsid w:val="00E94152"/>
    <w:rsid w:val="00E94623"/>
    <w:rsid w:val="00E95F71"/>
    <w:rsid w:val="00EA0786"/>
    <w:rsid w:val="00EA1C31"/>
    <w:rsid w:val="00EA215B"/>
    <w:rsid w:val="00EB49B4"/>
    <w:rsid w:val="00EB54B2"/>
    <w:rsid w:val="00EC0924"/>
    <w:rsid w:val="00EC0EE6"/>
    <w:rsid w:val="00EC280D"/>
    <w:rsid w:val="00EC2CDF"/>
    <w:rsid w:val="00EC54E0"/>
    <w:rsid w:val="00EC666F"/>
    <w:rsid w:val="00ED37CE"/>
    <w:rsid w:val="00ED3925"/>
    <w:rsid w:val="00ED3E11"/>
    <w:rsid w:val="00ED5418"/>
    <w:rsid w:val="00EE1132"/>
    <w:rsid w:val="00EE5774"/>
    <w:rsid w:val="00EE6081"/>
    <w:rsid w:val="00EF1E57"/>
    <w:rsid w:val="00EF272A"/>
    <w:rsid w:val="00EF2D46"/>
    <w:rsid w:val="00EF43CA"/>
    <w:rsid w:val="00EF45B7"/>
    <w:rsid w:val="00EF5422"/>
    <w:rsid w:val="00EF56D6"/>
    <w:rsid w:val="00EF7ABB"/>
    <w:rsid w:val="00EF7D98"/>
    <w:rsid w:val="00F00C58"/>
    <w:rsid w:val="00F00CB2"/>
    <w:rsid w:val="00F057DE"/>
    <w:rsid w:val="00F11090"/>
    <w:rsid w:val="00F138F5"/>
    <w:rsid w:val="00F13F76"/>
    <w:rsid w:val="00F14DE7"/>
    <w:rsid w:val="00F14F71"/>
    <w:rsid w:val="00F17C4A"/>
    <w:rsid w:val="00F2045E"/>
    <w:rsid w:val="00F20BBE"/>
    <w:rsid w:val="00F2425A"/>
    <w:rsid w:val="00F270BC"/>
    <w:rsid w:val="00F276E9"/>
    <w:rsid w:val="00F30833"/>
    <w:rsid w:val="00F31994"/>
    <w:rsid w:val="00F330A7"/>
    <w:rsid w:val="00F33E7C"/>
    <w:rsid w:val="00F34823"/>
    <w:rsid w:val="00F36A1C"/>
    <w:rsid w:val="00F36BC5"/>
    <w:rsid w:val="00F435C5"/>
    <w:rsid w:val="00F439DD"/>
    <w:rsid w:val="00F464B4"/>
    <w:rsid w:val="00F479C1"/>
    <w:rsid w:val="00F50280"/>
    <w:rsid w:val="00F50EB5"/>
    <w:rsid w:val="00F5429D"/>
    <w:rsid w:val="00F60473"/>
    <w:rsid w:val="00F630AF"/>
    <w:rsid w:val="00F6516C"/>
    <w:rsid w:val="00F65E23"/>
    <w:rsid w:val="00F67E81"/>
    <w:rsid w:val="00F71317"/>
    <w:rsid w:val="00F713BC"/>
    <w:rsid w:val="00F74F33"/>
    <w:rsid w:val="00F76114"/>
    <w:rsid w:val="00F80EBA"/>
    <w:rsid w:val="00F8435E"/>
    <w:rsid w:val="00F84541"/>
    <w:rsid w:val="00F84B0F"/>
    <w:rsid w:val="00F84CAC"/>
    <w:rsid w:val="00F84F88"/>
    <w:rsid w:val="00F85E6D"/>
    <w:rsid w:val="00F865EC"/>
    <w:rsid w:val="00F877FE"/>
    <w:rsid w:val="00F911AF"/>
    <w:rsid w:val="00F9405A"/>
    <w:rsid w:val="00F94522"/>
    <w:rsid w:val="00FA2940"/>
    <w:rsid w:val="00FA2B55"/>
    <w:rsid w:val="00FA444E"/>
    <w:rsid w:val="00FB217C"/>
    <w:rsid w:val="00FB25D0"/>
    <w:rsid w:val="00FB4928"/>
    <w:rsid w:val="00FC6973"/>
    <w:rsid w:val="00FC6DE9"/>
    <w:rsid w:val="00FD024C"/>
    <w:rsid w:val="00FD4C79"/>
    <w:rsid w:val="00FD6238"/>
    <w:rsid w:val="00FD6829"/>
    <w:rsid w:val="00FE01AD"/>
    <w:rsid w:val="00FE09B6"/>
    <w:rsid w:val="00FE1132"/>
    <w:rsid w:val="00FE2C41"/>
    <w:rsid w:val="00FE4D60"/>
    <w:rsid w:val="00FE66C3"/>
    <w:rsid w:val="00FE6772"/>
    <w:rsid w:val="00FF1D44"/>
    <w:rsid w:val="00FF74B2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EBDE16B"/>
  <w15:docId w15:val="{744B6F05-FBEE-4010-A1DE-09E82783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741E"/>
    <w:pPr>
      <w:widowControl w:val="0"/>
    </w:pPr>
    <w:rPr>
      <w:snapToGrid w:val="0"/>
      <w:sz w:val="24"/>
      <w:szCs w:val="24"/>
      <w:lang w:eastAsia="es-ES"/>
    </w:rPr>
  </w:style>
  <w:style w:type="paragraph" w:styleId="Heading3">
    <w:name w:val="heading 3"/>
    <w:basedOn w:val="Normal"/>
    <w:next w:val="Normal"/>
    <w:link w:val="Heading3Char"/>
    <w:unhideWhenUsed/>
    <w:qFormat/>
    <w:rsid w:val="00DC358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7418B"/>
  </w:style>
  <w:style w:type="paragraph" w:styleId="Header">
    <w:name w:val="header"/>
    <w:basedOn w:val="Normal"/>
    <w:rsid w:val="0007418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7418B"/>
    <w:pPr>
      <w:tabs>
        <w:tab w:val="center" w:pos="4252"/>
        <w:tab w:val="right" w:pos="8504"/>
      </w:tabs>
    </w:pPr>
  </w:style>
  <w:style w:type="character" w:customStyle="1" w:styleId="Heading3Char">
    <w:name w:val="Heading 3 Char"/>
    <w:basedOn w:val="DefaultParagraphFont"/>
    <w:link w:val="Heading3"/>
    <w:rsid w:val="00DC358F"/>
    <w:rPr>
      <w:rFonts w:ascii="Cambria" w:eastAsia="Times New Roman" w:hAnsi="Cambria" w:cs="Times New Roman"/>
      <w:b/>
      <w:bCs/>
      <w:snapToGrid w:val="0"/>
      <w:sz w:val="26"/>
      <w:szCs w:val="26"/>
      <w:lang w:eastAsia="es-ES"/>
    </w:rPr>
  </w:style>
  <w:style w:type="character" w:styleId="Hyperlink">
    <w:name w:val="Hyperlink"/>
    <w:basedOn w:val="DefaultParagraphFont"/>
    <w:uiPriority w:val="99"/>
    <w:rsid w:val="007053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29D"/>
    <w:pPr>
      <w:ind w:left="720"/>
    </w:pPr>
  </w:style>
  <w:style w:type="table" w:styleId="TableGrid">
    <w:name w:val="Table Grid"/>
    <w:basedOn w:val="TableNormal"/>
    <w:rsid w:val="00B56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438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FE4D60"/>
    <w:pPr>
      <w:widowControl/>
    </w:pPr>
    <w:rPr>
      <w:b/>
      <w:bCs/>
      <w:snapToGrid/>
      <w:sz w:val="20"/>
      <w:szCs w:val="20"/>
      <w:lang w:val="ca-ES" w:eastAsia="en-US"/>
    </w:rPr>
  </w:style>
  <w:style w:type="character" w:customStyle="1" w:styleId="BodyTextChar">
    <w:name w:val="Body Text Char"/>
    <w:basedOn w:val="DefaultParagraphFont"/>
    <w:link w:val="BodyText"/>
    <w:rsid w:val="00FE4D60"/>
    <w:rPr>
      <w:b/>
      <w:bCs/>
      <w:lang w:val="ca-ES"/>
    </w:rPr>
  </w:style>
  <w:style w:type="paragraph" w:styleId="BalloonText">
    <w:name w:val="Balloon Text"/>
    <w:basedOn w:val="Normal"/>
    <w:link w:val="BalloonTextChar"/>
    <w:rsid w:val="005A21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21BA"/>
    <w:rPr>
      <w:rFonts w:ascii="Tahoma" w:hAnsi="Tahoma" w:cs="Tahoma"/>
      <w:snapToGrid w:val="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casta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ouzidi\Desktop\Demandes%20de%20Caisses\D&#233;pense%20de%20Cais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A2DA1-20C8-417C-9AC4-14C0FCD3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Dépense de Caisse</Template>
  <TotalTime>3657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Lear Corp.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rbouzidi</dc:creator>
  <cp:lastModifiedBy>Account_Activation_1</cp:lastModifiedBy>
  <cp:revision>139</cp:revision>
  <cp:lastPrinted>2024-02-14T10:05:00Z</cp:lastPrinted>
  <dcterms:created xsi:type="dcterms:W3CDTF">2017-02-28T16:25:00Z</dcterms:created>
  <dcterms:modified xsi:type="dcterms:W3CDTF">2024-02-26T15:01:00Z</dcterms:modified>
</cp:coreProperties>
</file>