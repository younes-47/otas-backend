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B32E" w14:textId="0CFE3CF9" w:rsidR="00FE4D60" w:rsidRPr="00BD1100" w:rsidRDefault="0043343D" w:rsidP="00FE4D60">
      <w:pPr>
        <w:pStyle w:val="Heading3"/>
        <w:widowControl/>
        <w:spacing w:before="0" w:after="0"/>
        <w:jc w:val="center"/>
        <w:rPr>
          <w:rFonts w:asciiTheme="minorBidi" w:hAnsiTheme="minorBidi" w:cstheme="minorBidi"/>
          <w:snapToGrid/>
          <w:sz w:val="36"/>
          <w:szCs w:val="36"/>
          <w:lang w:val="fr-FR" w:eastAsia="en-US"/>
        </w:rPr>
      </w:pPr>
      <w:r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Ordre</w:t>
      </w:r>
      <w:r w:rsidR="00757F5E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de</w:t>
      </w:r>
      <w:r w:rsidR="00FE4D6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</w:t>
      </w:r>
      <w:r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Mission</w:t>
      </w:r>
      <w:r w:rsidR="00BD110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#&lt;id&gt;</w:t>
      </w:r>
    </w:p>
    <w:p w14:paraId="62A4BE48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6524B07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B91A23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D07DBB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183B705" w14:textId="061E4753" w:rsidR="00FE4D60" w:rsidRPr="00227243" w:rsidRDefault="00BD1100" w:rsidP="00CF4F74">
      <w:pPr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DATE :</w:t>
      </w:r>
      <w:r w:rsidR="00FE4D60" w:rsidRPr="00227243">
        <w:rPr>
          <w:rFonts w:asciiTheme="minorBidi" w:hAnsiTheme="minorBidi" w:cstheme="minorBidi"/>
          <w:sz w:val="22"/>
          <w:szCs w:val="22"/>
          <w:lang w:val="fr-FR"/>
        </w:rPr>
        <w:t xml:space="preserve"> </w:t>
      </w:r>
      <w:r w:rsidR="00C465CD" w:rsidRPr="00227243">
        <w:rPr>
          <w:rFonts w:asciiTheme="minorBidi" w:hAnsiTheme="minorBidi" w:cstheme="minorBidi"/>
          <w:sz w:val="22"/>
          <w:szCs w:val="22"/>
          <w:lang w:val="fr-FR"/>
        </w:rPr>
        <w:t>&lt;date&gt;</w:t>
      </w:r>
    </w:p>
    <w:p w14:paraId="55110A9D" w14:textId="14D8A0E4" w:rsidR="00FE4D60" w:rsidRPr="00227243" w:rsidRDefault="00FE4D60" w:rsidP="0043343D">
      <w:pPr>
        <w:rPr>
          <w:rFonts w:asciiTheme="minorBidi" w:hAnsiTheme="minorBidi" w:cstheme="minorBidi"/>
          <w:sz w:val="22"/>
          <w:szCs w:val="22"/>
          <w:lang w:val="fr-FR"/>
        </w:rPr>
      </w:pPr>
    </w:p>
    <w:p w14:paraId="112FF708" w14:textId="77777777" w:rsidR="00CF4F74" w:rsidRDefault="00BD1100" w:rsidP="00CF4F74">
      <w:pPr>
        <w:rPr>
          <w:rFonts w:asciiTheme="minorBidi" w:hAnsiTheme="minorBidi" w:cstheme="minorBidi"/>
          <w:bCs/>
          <w:sz w:val="22"/>
          <w:szCs w:val="22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  <w:t>DESTINATAIRE:</w:t>
      </w:r>
      <w:r w:rsidR="00FE4D6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&lt;</w:t>
      </w:r>
      <w:r w:rsidR="00A60987" w:rsidRPr="00227243">
        <w:rPr>
          <w:rFonts w:asciiTheme="minorBidi" w:hAnsiTheme="minorBidi" w:cstheme="minorBidi"/>
          <w:bCs/>
          <w:sz w:val="22"/>
          <w:szCs w:val="22"/>
        </w:rPr>
        <w:t>full_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name&gt;</w:t>
      </w:r>
    </w:p>
    <w:p w14:paraId="33BF96B3" w14:textId="77777777" w:rsidR="00CF4F74" w:rsidRDefault="00CF4F74" w:rsidP="00CF4F74">
      <w:pPr>
        <w:rPr>
          <w:rFonts w:asciiTheme="minorBidi" w:hAnsiTheme="minorBidi" w:cstheme="minorBidi"/>
          <w:sz w:val="22"/>
          <w:szCs w:val="22"/>
        </w:rPr>
      </w:pPr>
    </w:p>
    <w:p w14:paraId="4AABC258" w14:textId="17FAF259" w:rsidR="00BD1100" w:rsidRDefault="00BD1100" w:rsidP="00CF4F74">
      <w:pPr>
        <w:jc w:val="right"/>
        <w:rPr>
          <w:rFonts w:asciiTheme="minorBidi" w:hAnsiTheme="minorBidi" w:cstheme="minorBidi"/>
          <w:bCs/>
          <w:sz w:val="22"/>
          <w:szCs w:val="22"/>
        </w:rPr>
      </w:pPr>
      <w:r w:rsidRPr="005005E8">
        <w:rPr>
          <w:rFonts w:asciiTheme="minorBidi" w:hAnsiTheme="minorBidi" w:cstheme="minorBidi"/>
          <w:b/>
          <w:sz w:val="22"/>
          <w:szCs w:val="22"/>
          <w:u w:val="single"/>
        </w:rPr>
        <w:t>MONTANT:</w:t>
      </w:r>
      <w:r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227243">
        <w:rPr>
          <w:rFonts w:asciiTheme="minorBidi" w:hAnsiTheme="minorBidi" w:cstheme="minorBidi"/>
          <w:bCs/>
          <w:sz w:val="22"/>
          <w:szCs w:val="22"/>
        </w:rPr>
        <w:t>&lt;amount&gt; &lt;currency&gt;</w:t>
      </w:r>
    </w:p>
    <w:p w14:paraId="06C651F1" w14:textId="00999E99" w:rsidR="00A95DE8" w:rsidRPr="00CF4F74" w:rsidRDefault="00A95DE8" w:rsidP="00CF4F74">
      <w:pPr>
        <w:jc w:val="right"/>
        <w:rPr>
          <w:rFonts w:asciiTheme="minorBidi" w:hAnsiTheme="minorBidi" w:cstheme="minorBidi"/>
          <w:sz w:val="22"/>
          <w:szCs w:val="22"/>
        </w:rPr>
      </w:pPr>
      <w:r w:rsidRPr="00227243">
        <w:rPr>
          <w:rFonts w:asciiTheme="minorBidi" w:hAnsiTheme="minorBidi" w:cstheme="minorBidi"/>
          <w:bCs/>
          <w:sz w:val="22"/>
          <w:szCs w:val="22"/>
        </w:rPr>
        <w:t>&lt;amount</w:t>
      </w:r>
      <w:r w:rsidR="00143ACF">
        <w:rPr>
          <w:rFonts w:asciiTheme="minorBidi" w:hAnsiTheme="minorBidi" w:cstheme="minorBidi"/>
          <w:bCs/>
          <w:sz w:val="22"/>
          <w:szCs w:val="22"/>
        </w:rPr>
        <w:t>_2</w:t>
      </w:r>
      <w:r w:rsidRPr="00227243">
        <w:rPr>
          <w:rFonts w:asciiTheme="minorBidi" w:hAnsiTheme="minorBidi" w:cstheme="minorBidi"/>
          <w:bCs/>
          <w:sz w:val="22"/>
          <w:szCs w:val="22"/>
        </w:rPr>
        <w:t>&gt; &lt;currency</w:t>
      </w:r>
      <w:r w:rsidR="00143ACF">
        <w:rPr>
          <w:rFonts w:asciiTheme="minorBidi" w:hAnsiTheme="minorBidi" w:cstheme="minorBidi"/>
          <w:bCs/>
          <w:sz w:val="22"/>
          <w:szCs w:val="22"/>
        </w:rPr>
        <w:t>_2</w:t>
      </w:r>
      <w:r w:rsidRPr="00227243">
        <w:rPr>
          <w:rFonts w:asciiTheme="minorBidi" w:hAnsiTheme="minorBidi" w:cstheme="minorBidi"/>
          <w:bCs/>
          <w:sz w:val="22"/>
          <w:szCs w:val="22"/>
        </w:rPr>
        <w:t>&gt;</w:t>
      </w:r>
    </w:p>
    <w:p w14:paraId="34FA5F6F" w14:textId="77777777" w:rsidR="0089400B" w:rsidRPr="00BD1100" w:rsidRDefault="0089400B" w:rsidP="00CB114C">
      <w:pPr>
        <w:ind w:left="540"/>
        <w:rPr>
          <w:rFonts w:asciiTheme="minorBidi" w:hAnsiTheme="minorBidi" w:cstheme="minorBidi"/>
        </w:rPr>
      </w:pPr>
    </w:p>
    <w:tbl>
      <w:tblPr>
        <w:tblStyle w:val="TableGrid"/>
        <w:bidiVisual/>
        <w:tblW w:w="10433" w:type="dxa"/>
        <w:tblInd w:w="31" w:type="dxa"/>
        <w:tblLook w:val="04A0" w:firstRow="1" w:lastRow="0" w:firstColumn="1" w:lastColumn="0" w:noHBand="0" w:noVBand="1"/>
      </w:tblPr>
      <w:tblGrid>
        <w:gridCol w:w="10433"/>
      </w:tblGrid>
      <w:tr w:rsidR="0030747A" w14:paraId="7F09110A" w14:textId="77777777" w:rsidTr="0039572D">
        <w:trPr>
          <w:trHeight w:val="816"/>
        </w:trPr>
        <w:tc>
          <w:tcPr>
            <w:tcW w:w="10433" w:type="dxa"/>
          </w:tcPr>
          <w:p w14:paraId="72B403F7" w14:textId="6BAC29A5" w:rsidR="0030747A" w:rsidRPr="00A95DE8" w:rsidRDefault="0030747A" w:rsidP="0030747A">
            <w:pPr>
              <w:rPr>
                <w:rFonts w:asciiTheme="minorBidi" w:hAnsiTheme="minorBidi" w:cstheme="minorBidi"/>
                <w:b/>
                <w:sz w:val="22"/>
                <w:szCs w:val="22"/>
                <w:rtl/>
              </w:rPr>
            </w:pPr>
            <w:r w:rsidRPr="00A95DE8">
              <w:rPr>
                <w:rFonts w:asciiTheme="minorBidi" w:hAnsiTheme="minorBidi" w:cstheme="minorBidi"/>
                <w:b/>
                <w:sz w:val="22"/>
                <w:szCs w:val="22"/>
              </w:rPr>
              <w:br/>
              <w:t>&lt;worded_amount&gt; &lt;currency&gt;</w:t>
            </w:r>
            <w:r w:rsidR="00A95DE8" w:rsidRPr="00A95DE8">
              <w:rPr>
                <w:rFonts w:asciiTheme="minorBidi" w:hAnsiTheme="minorBidi" w:cstheme="minorBidi"/>
                <w:b/>
                <w:sz w:val="22"/>
                <w:szCs w:val="22"/>
              </w:rPr>
              <w:br/>
              <w:t>&lt;worded_amount</w:t>
            </w:r>
            <w:r w:rsidR="00A95DE8">
              <w:rPr>
                <w:rFonts w:asciiTheme="minorBidi" w:hAnsiTheme="minorBidi" w:cstheme="minorBidi"/>
                <w:b/>
                <w:sz w:val="22"/>
                <w:szCs w:val="22"/>
              </w:rPr>
              <w:t>_2</w:t>
            </w:r>
            <w:r w:rsidR="00A95DE8" w:rsidRPr="00A95DE8">
              <w:rPr>
                <w:rFonts w:asciiTheme="minorBidi" w:hAnsiTheme="minorBidi" w:cstheme="minorBidi"/>
                <w:b/>
                <w:sz w:val="22"/>
                <w:szCs w:val="22"/>
              </w:rPr>
              <w:t>&gt; &lt;currency</w:t>
            </w:r>
            <w:r w:rsidR="00A95DE8">
              <w:rPr>
                <w:rFonts w:asciiTheme="minorBidi" w:hAnsiTheme="minorBidi" w:cstheme="minorBidi"/>
                <w:b/>
                <w:sz w:val="22"/>
                <w:szCs w:val="22"/>
              </w:rPr>
              <w:t>_2</w:t>
            </w:r>
            <w:r w:rsidR="00A95DE8" w:rsidRPr="00A95DE8">
              <w:rPr>
                <w:rFonts w:asciiTheme="minorBidi" w:hAnsiTheme="minorBidi" w:cstheme="minorBidi"/>
                <w:b/>
                <w:sz w:val="22"/>
                <w:szCs w:val="22"/>
              </w:rPr>
              <w:t>&gt;</w:t>
            </w:r>
          </w:p>
        </w:tc>
      </w:tr>
    </w:tbl>
    <w:p w14:paraId="76006F12" w14:textId="77777777" w:rsidR="0089400B" w:rsidRPr="00BD1100" w:rsidRDefault="0089400B" w:rsidP="0030747A">
      <w:pPr>
        <w:rPr>
          <w:rFonts w:asciiTheme="minorBidi" w:hAnsiTheme="minorBidi" w:cstheme="minorBidi"/>
        </w:rPr>
      </w:pPr>
    </w:p>
    <w:p w14:paraId="1A67E604" w14:textId="77777777" w:rsidR="0030747A" w:rsidRPr="00A95DE8" w:rsidRDefault="0030747A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en-US"/>
        </w:rPr>
      </w:pPr>
    </w:p>
    <w:p w14:paraId="09B1F7F5" w14:textId="00D16618" w:rsidR="00FE4D60" w:rsidRPr="00DC5C99" w:rsidRDefault="00C41418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DESCRIPTION</w:t>
      </w:r>
      <w:r w:rsidR="00FE4D60"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:</w:t>
      </w:r>
      <w:r w:rsidR="00FE4D60" w:rsidRPr="00DC5C99">
        <w:rPr>
          <w:rFonts w:asciiTheme="minorBidi" w:hAnsiTheme="minorBidi" w:cstheme="minorBidi"/>
          <w:bCs w:val="0"/>
          <w:sz w:val="22"/>
          <w:szCs w:val="22"/>
          <w:lang w:val="fr-FR"/>
        </w:rPr>
        <w:t xml:space="preserve"> </w:t>
      </w:r>
    </w:p>
    <w:p w14:paraId="0B823392" w14:textId="32F1CEB3" w:rsidR="00FE4D60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&lt;description&gt;</w:t>
      </w:r>
    </w:p>
    <w:p w14:paraId="3731A72C" w14:textId="77777777" w:rsidR="00C465CD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3A0F3BC" w14:textId="5CF28CA4" w:rsidR="00340C00" w:rsidRPr="00227243" w:rsidRDefault="00340C00" w:rsidP="00340C00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TRAJECTOIRES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10B3456C" w14:textId="2A87D3DF" w:rsidR="00340C00" w:rsidRPr="00227243" w:rsidRDefault="00340C00" w:rsidP="00340C00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r w:rsidR="00847CB1">
        <w:rPr>
          <w:rFonts w:asciiTheme="minorBidi" w:hAnsiTheme="minorBidi" w:cstheme="minorBidi"/>
          <w:b w:val="0"/>
          <w:sz w:val="22"/>
          <w:szCs w:val="22"/>
          <w:lang w:val="fr-FR"/>
        </w:rPr>
        <w:t>trips</w:t>
      </w: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04581EC4" w14:textId="77777777" w:rsidR="00340C00" w:rsidRPr="00227243" w:rsidRDefault="00340C00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</w:p>
    <w:p w14:paraId="4E2A8CE4" w14:textId="1758C89F" w:rsidR="005B60C2" w:rsidRPr="00227243" w:rsidRDefault="00C465CD" w:rsidP="00CF4F74">
      <w:pPr>
        <w:pStyle w:val="BodyText"/>
        <w:spacing w:line="360" w:lineRule="auto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DEPENSES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7C90FF84" w14:textId="2190A7F8" w:rsidR="00C465CD" w:rsidRPr="00227243" w:rsidRDefault="00A6098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r w:rsidR="00847CB1"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expenses</w:t>
      </w: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B83DEBA" w14:textId="77777777" w:rsidR="00D66917" w:rsidRPr="00227243" w:rsidRDefault="00D66917" w:rsidP="00CF4F74">
      <w:pPr>
        <w:pStyle w:val="BodyText"/>
        <w:spacing w:line="360" w:lineRule="auto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p w14:paraId="171A3718" w14:textId="5D0B32D1" w:rsidR="00227243" w:rsidRPr="00227243" w:rsidRDefault="00BD1100" w:rsidP="00CF4F74">
      <w:pPr>
        <w:pStyle w:val="BodyText"/>
        <w:spacing w:line="360" w:lineRule="auto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SIGNATURE :</w:t>
      </w:r>
    </w:p>
    <w:tbl>
      <w:tblPr>
        <w:tblW w:w="104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2038"/>
        <w:gridCol w:w="2002"/>
        <w:gridCol w:w="1181"/>
        <w:gridCol w:w="1952"/>
        <w:gridCol w:w="2014"/>
      </w:tblGrid>
      <w:tr w:rsidR="0043343D" w:rsidRPr="0043343D" w14:paraId="7A983E4A" w14:textId="77777777" w:rsidTr="0043343D">
        <w:trPr>
          <w:trHeight w:val="377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BE4B" w14:textId="77777777" w:rsidR="0043343D" w:rsidRPr="0043343D" w:rsidRDefault="0043343D" w:rsidP="0043343D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</w:pPr>
            <w:r w:rsidRPr="0043343D"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  <w:t>BENEFICIAIRE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331E" w14:textId="77777777" w:rsidR="0043343D" w:rsidRPr="0043343D" w:rsidRDefault="0043343D" w:rsidP="0043343D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</w:pPr>
            <w:r w:rsidRPr="0043343D"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  <w:t>MANAGER DEPARTEMENT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2846" w14:textId="796F7B2E" w:rsidR="0043343D" w:rsidRPr="0043343D" w:rsidRDefault="0043343D" w:rsidP="0043343D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</w:pPr>
            <w:r w:rsidRPr="0043343D">
              <w:rPr>
                <w:rFonts w:asciiTheme="minorBidi" w:hAnsiTheme="minorBidi" w:cstheme="minorBidi"/>
                <w:b/>
                <w:bCs/>
                <w:sz w:val="15"/>
                <w:szCs w:val="15"/>
                <w:lang w:val="fr-FR" w:eastAsia="fr-MA"/>
              </w:rPr>
              <w:br/>
              <w:t>RESOURCES HUMAINES</w:t>
            </w:r>
          </w:p>
          <w:p w14:paraId="4B82C0A4" w14:textId="35A54AD6" w:rsidR="0043343D" w:rsidRPr="0043343D" w:rsidRDefault="0043343D" w:rsidP="0043343D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B576" w14:textId="6FC3DACF" w:rsidR="0043343D" w:rsidRPr="0043343D" w:rsidRDefault="0043343D" w:rsidP="0043343D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</w:pPr>
            <w:r w:rsidRPr="0043343D">
              <w:rPr>
                <w:rFonts w:asciiTheme="minorBidi" w:hAnsiTheme="minorBidi" w:cstheme="minorBidi"/>
                <w:b/>
                <w:bCs/>
                <w:sz w:val="15"/>
                <w:szCs w:val="15"/>
                <w:lang w:val="fr-FR" w:eastAsia="fr-MA"/>
              </w:rPr>
              <w:br/>
            </w:r>
            <w:r w:rsidRPr="0043343D">
              <w:rPr>
                <w:rFonts w:asciiTheme="minorBidi" w:hAnsiTheme="minorBidi" w:cstheme="minorBidi"/>
                <w:b/>
                <w:bCs/>
                <w:sz w:val="15"/>
                <w:szCs w:val="15"/>
                <w:lang w:val="fr-FR" w:eastAsia="fr-MA"/>
              </w:rPr>
              <w:br/>
              <w:t>TRESORERIE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3D00" w14:textId="413E37BA" w:rsidR="0043343D" w:rsidRPr="0043343D" w:rsidRDefault="0043343D" w:rsidP="0043343D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</w:pPr>
            <w:r w:rsidRPr="0043343D"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  <w:t>DIRECTEUR FINANCIER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18A5" w14:textId="734D7CFB" w:rsidR="0043343D" w:rsidRPr="0043343D" w:rsidRDefault="0043343D" w:rsidP="0043343D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</w:pPr>
            <w:r w:rsidRPr="0043343D">
              <w:rPr>
                <w:rFonts w:asciiTheme="minorBidi" w:hAnsiTheme="minorBidi" w:cstheme="minorBidi"/>
                <w:b/>
                <w:bCs/>
                <w:snapToGrid/>
                <w:sz w:val="15"/>
                <w:szCs w:val="15"/>
                <w:lang w:val="fr-FR" w:eastAsia="fr-MA"/>
              </w:rPr>
              <w:t>DIRECTEUR GENERAL</w:t>
            </w:r>
          </w:p>
        </w:tc>
      </w:tr>
      <w:tr w:rsidR="0043343D" w:rsidRPr="00BD1100" w14:paraId="00645580" w14:textId="77777777" w:rsidTr="0043343D">
        <w:trPr>
          <w:trHeight w:val="797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A09B" w14:textId="77777777" w:rsidR="0043343D" w:rsidRPr="00BD1100" w:rsidRDefault="0043343D" w:rsidP="00D5741E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  <w:t> 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352E" w14:textId="6CE0A743" w:rsidR="0043343D" w:rsidRPr="00F50EB5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04189E95" w14:textId="43AEF16D" w:rsidR="0043343D" w:rsidRPr="00F50EB5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01040BC" w14:textId="46BA9AB9" w:rsidR="0043343D" w:rsidRPr="00F50EB5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_date%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B433" w14:textId="46529BF1" w:rsidR="0043343D" w:rsidRPr="00F50EB5" w:rsidRDefault="0043343D" w:rsidP="0043343D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%hr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1008ED16" w14:textId="5821E693" w:rsidR="0043343D" w:rsidRPr="00F50EB5" w:rsidRDefault="0043343D" w:rsidP="0043343D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%hr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3A9051C0" w14:textId="4AC99B71" w:rsidR="0043343D" w:rsidRPr="00BD1100" w:rsidRDefault="0043343D" w:rsidP="00427554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%hr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_date%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82C9" w14:textId="77777777" w:rsidR="0043343D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DFC0" w14:textId="35FA3002" w:rsidR="0043343D" w:rsidRPr="00F50EB5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DC3177D" w14:textId="565D7CFB" w:rsidR="0043343D" w:rsidRPr="00F50EB5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%fm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4D9D0A7E" w14:textId="3A129701" w:rsidR="0043343D" w:rsidRPr="00BD1100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%fm_signature_date%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313A" w14:textId="370C45C4" w:rsidR="0043343D" w:rsidRPr="00F50EB5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img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79F15F40" w14:textId="30397E4A" w:rsidR="0043343D" w:rsidRPr="00F50EB5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%gd</w:t>
            </w:r>
            <w:r w:rsidRPr="00F50EB5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r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%</w:t>
            </w:r>
          </w:p>
          <w:p w14:paraId="1CA85227" w14:textId="3C7C9E93" w:rsidR="0043343D" w:rsidRPr="00BD1100" w:rsidRDefault="0043343D" w:rsidP="00D5741E">
            <w:pPr>
              <w:widowControl/>
              <w:spacing w:line="36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fr-FR" w:eastAsia="fr-MA"/>
              </w:rPr>
              <w:t>%gd_signature_date%</w:t>
            </w:r>
          </w:p>
        </w:tc>
      </w:tr>
    </w:tbl>
    <w:p w14:paraId="30ECC857" w14:textId="77777777" w:rsidR="00A17897" w:rsidRPr="00BD1100" w:rsidRDefault="00A17897" w:rsidP="001A05E8">
      <w:pPr>
        <w:tabs>
          <w:tab w:val="left" w:pos="2268"/>
        </w:tabs>
        <w:jc w:val="both"/>
        <w:rPr>
          <w:rFonts w:asciiTheme="minorBidi" w:hAnsiTheme="minorBidi" w:cstheme="minorBidi"/>
          <w:lang w:val="fr-FR"/>
        </w:rPr>
      </w:pPr>
    </w:p>
    <w:sectPr w:rsidR="00A17897" w:rsidRPr="00BD1100" w:rsidSect="00ED6646">
      <w:headerReference w:type="default" r:id="rId8"/>
      <w:footerReference w:type="default" r:id="rId9"/>
      <w:endnotePr>
        <w:numFmt w:val="decimal"/>
      </w:endnotePr>
      <w:pgSz w:w="11905" w:h="16837"/>
      <w:pgMar w:top="1800" w:right="720" w:bottom="720" w:left="720" w:header="547" w:footer="17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CACF" w14:textId="77777777" w:rsidR="00ED6646" w:rsidRDefault="00ED6646">
      <w:r>
        <w:separator/>
      </w:r>
    </w:p>
  </w:endnote>
  <w:endnote w:type="continuationSeparator" w:id="0">
    <w:p w14:paraId="06058D04" w14:textId="77777777" w:rsidR="00ED6646" w:rsidRDefault="00ED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A835" w14:textId="77777777" w:rsidR="00671FE0" w:rsidRDefault="00671FE0" w:rsidP="00D22A27">
    <w:pPr>
      <w:pStyle w:val="Footer"/>
      <w:rPr>
        <w:lang w:val="fr-FR"/>
      </w:rPr>
    </w:pPr>
  </w:p>
  <w:p w14:paraId="15A2FF01" w14:textId="77777777" w:rsidR="00671FE0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6"/>
        <w:szCs w:val="16"/>
      </w:rPr>
    </w:pPr>
    <w:r>
      <w:rPr>
        <w:rFonts w:ascii="Arial" w:hAnsi="Arial" w:cs="Arial"/>
        <w:noProof/>
        <w:color w:val="525252"/>
        <w:sz w:val="16"/>
        <w:szCs w:val="16"/>
      </w:rPr>
      <w:drawing>
        <wp:inline distT="0" distB="0" distL="0" distR="0" wp14:anchorId="1DE2DEB1" wp14:editId="2385F1E9">
          <wp:extent cx="1914525" cy="247650"/>
          <wp:effectExtent l="0" t="0" r="0" b="0"/>
          <wp:docPr id="1075653515" name="Image 49" descr="TH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1D85AF" w14:textId="77777777" w:rsidR="00671FE0" w:rsidRPr="00FF2A35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2"/>
        <w:szCs w:val="16"/>
      </w:rPr>
    </w:pPr>
    <w:r>
      <w:rPr>
        <w:rFonts w:ascii="Arial" w:hAnsi="Arial" w:cs="Arial"/>
        <w:color w:val="525252"/>
        <w:sz w:val="16"/>
        <w:szCs w:val="16"/>
      </w:rPr>
      <w:t xml:space="preserve">DIKA MOROCCO AFRICA </w:t>
    </w:r>
    <w:r w:rsidRPr="00FF2A35">
      <w:rPr>
        <w:rFonts w:ascii="Arial" w:hAnsi="Arial" w:cs="Arial"/>
        <w:color w:val="525252"/>
        <w:sz w:val="12"/>
        <w:szCs w:val="16"/>
      </w:rPr>
      <w:t xml:space="preserve">S.A.R.L.A.U </w:t>
    </w:r>
    <w:r>
      <w:rPr>
        <w:rFonts w:ascii="Arial" w:hAnsi="Arial" w:cs="Arial"/>
        <w:color w:val="525252"/>
        <w:sz w:val="16"/>
        <w:szCs w:val="16"/>
      </w:rPr>
      <w:t>Adresse: Atlantic Free Zone, Cr Amer Seflia, Rn4 Kenitra,14000</w:t>
    </w:r>
  </w:p>
  <w:p w14:paraId="6C9E4684" w14:textId="77777777" w:rsidR="00671FE0" w:rsidRDefault="00000000" w:rsidP="00671FE0">
    <w:pPr>
      <w:jc w:val="center"/>
      <w:rPr>
        <w:rFonts w:ascii="Arial" w:hAnsi="Arial" w:cs="Arial"/>
        <w:color w:val="525252"/>
        <w:sz w:val="16"/>
        <w:szCs w:val="16"/>
        <w:u w:val="single" w:color="FF0000"/>
      </w:rPr>
    </w:pPr>
    <w:hyperlink r:id="rId2" w:history="1">
      <w:r w:rsidR="00671FE0">
        <w:rPr>
          <w:rStyle w:val="Hyperlink"/>
          <w:rFonts w:ascii="Arial" w:hAnsi="Arial" w:cs="Arial"/>
          <w:sz w:val="16"/>
          <w:szCs w:val="16"/>
        </w:rPr>
        <w:t>www.dicastal.com</w:t>
      </w:r>
    </w:hyperlink>
    <w:r w:rsidR="00671FE0">
      <w:rPr>
        <w:rFonts w:ascii="Arial" w:hAnsi="Arial" w:cs="Arial"/>
        <w:color w:val="525252"/>
        <w:sz w:val="16"/>
        <w:szCs w:val="16"/>
        <w:u w:val="single" w:color="FF0000"/>
      </w:rPr>
      <w:t xml:space="preserve"> –      RC n° 50027</w:t>
    </w:r>
  </w:p>
  <w:p w14:paraId="0F041BC9" w14:textId="77777777" w:rsidR="00671FE0" w:rsidRPr="00D74585" w:rsidRDefault="00671FE0" w:rsidP="00671FE0">
    <w:pPr>
      <w:jc w:val="center"/>
      <w:rPr>
        <w:rFonts w:ascii="Arial" w:hAnsi="Arial" w:cs="Arial"/>
        <w:color w:val="525252"/>
        <w:sz w:val="20"/>
        <w:szCs w:val="20"/>
        <w:u w:val="single" w:color="FF0000"/>
      </w:rPr>
    </w:pPr>
    <w:r>
      <w:rPr>
        <w:rFonts w:ascii="Arial" w:hAnsi="Arial" w:cs="Arial"/>
        <w:color w:val="525252"/>
        <w:sz w:val="16"/>
        <w:szCs w:val="16"/>
      </w:rPr>
      <w:t>Capital 300.000 dh – TP: 20960036 – IF n°: 25253916 – CNSS n°5942166 – ICE: 00204525100003</w:t>
    </w:r>
  </w:p>
  <w:p w14:paraId="2BAA9BCD" w14:textId="77777777" w:rsidR="00671FE0" w:rsidRPr="00671FE0" w:rsidRDefault="00671FE0" w:rsidP="00D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FC1B" w14:textId="77777777" w:rsidR="00ED6646" w:rsidRDefault="00ED6646">
      <w:r>
        <w:separator/>
      </w:r>
    </w:p>
  </w:footnote>
  <w:footnote w:type="continuationSeparator" w:id="0">
    <w:p w14:paraId="4279D1B6" w14:textId="77777777" w:rsidR="00ED6646" w:rsidRDefault="00ED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A7B9" w14:textId="77777777" w:rsidR="00671FE0" w:rsidRDefault="00671FE0">
    <w:pPr>
      <w:spacing w:line="237" w:lineRule="exact"/>
      <w:rPr>
        <w:rFonts w:ascii="Arial" w:hAnsi="Arial"/>
        <w:b/>
        <w:sz w:val="18"/>
        <w:lang w:val="es-ES_trad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3B2CBAC" wp14:editId="5D323B30">
          <wp:simplePos x="0" y="0"/>
          <wp:positionH relativeFrom="margin">
            <wp:posOffset>161925</wp:posOffset>
          </wp:positionH>
          <wp:positionV relativeFrom="paragraph">
            <wp:posOffset>-118745</wp:posOffset>
          </wp:positionV>
          <wp:extent cx="1038225" cy="828040"/>
          <wp:effectExtent l="0" t="0" r="9525" b="0"/>
          <wp:wrapNone/>
          <wp:docPr id="1589686794" name="Image 11" descr="C:\Users\user\Desktop\DM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C:\Users\user\Desktop\DM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042EC2" w14:textId="0B1661F0" w:rsidR="00671FE0" w:rsidRDefault="00B34E3B" w:rsidP="00B34E3B">
    <w:pPr>
      <w:tabs>
        <w:tab w:val="left" w:pos="1500"/>
      </w:tabs>
      <w:spacing w:line="237" w:lineRule="exact"/>
      <w:rPr>
        <w:rFonts w:ascii="Arial" w:hAnsi="Arial"/>
        <w:b/>
        <w:sz w:val="18"/>
        <w:lang w:val="es-ES_tradnl"/>
      </w:rPr>
    </w:pPr>
    <w:r>
      <w:rPr>
        <w:rFonts w:ascii="Arial" w:hAnsi="Arial"/>
        <w:b/>
        <w:sz w:val="18"/>
        <w:lang w:val="es-ES_tradnl"/>
      </w:rPr>
      <w:tab/>
    </w:r>
  </w:p>
  <w:p w14:paraId="4882BE6A" w14:textId="6D951368" w:rsidR="00134055" w:rsidRDefault="00134055">
    <w:pPr>
      <w:spacing w:line="237" w:lineRule="exact"/>
      <w:rPr>
        <w:rFonts w:ascii="Arial" w:hAnsi="Arial"/>
        <w:b/>
        <w:sz w:val="18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21301_"/>
      </v:shape>
    </w:pict>
  </w:numPicBullet>
  <w:abstractNum w:abstractNumId="0" w15:restartNumberingAfterBreak="0">
    <w:nsid w:val="06EA5DE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9DF"/>
    <w:multiLevelType w:val="hybridMultilevel"/>
    <w:tmpl w:val="EE3C2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5A84"/>
    <w:multiLevelType w:val="hybridMultilevel"/>
    <w:tmpl w:val="F3D6EA54"/>
    <w:lvl w:ilvl="0" w:tplc="29445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BE"/>
    <w:multiLevelType w:val="hybridMultilevel"/>
    <w:tmpl w:val="ABF687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E33CD4"/>
    <w:multiLevelType w:val="hybridMultilevel"/>
    <w:tmpl w:val="813C5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09E"/>
    <w:multiLevelType w:val="hybridMultilevel"/>
    <w:tmpl w:val="6A00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78"/>
    <w:multiLevelType w:val="hybridMultilevel"/>
    <w:tmpl w:val="E9B42D02"/>
    <w:lvl w:ilvl="0" w:tplc="4808DF0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7438AD"/>
    <w:multiLevelType w:val="hybridMultilevel"/>
    <w:tmpl w:val="E8B4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4B74"/>
    <w:multiLevelType w:val="hybridMultilevel"/>
    <w:tmpl w:val="F5BA92CC"/>
    <w:lvl w:ilvl="0" w:tplc="21448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70E"/>
    <w:multiLevelType w:val="hybridMultilevel"/>
    <w:tmpl w:val="1CE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E3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21811198"/>
    <w:multiLevelType w:val="hybridMultilevel"/>
    <w:tmpl w:val="CFD2265C"/>
    <w:lvl w:ilvl="0" w:tplc="A37A03CA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E22B37"/>
    <w:multiLevelType w:val="hybridMultilevel"/>
    <w:tmpl w:val="A7EE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70A"/>
    <w:multiLevelType w:val="hybridMultilevel"/>
    <w:tmpl w:val="AE42A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1708"/>
    <w:multiLevelType w:val="hybridMultilevel"/>
    <w:tmpl w:val="FAAC4EFA"/>
    <w:lvl w:ilvl="0" w:tplc="361EA1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5F6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7008B"/>
    <w:multiLevelType w:val="hybridMultilevel"/>
    <w:tmpl w:val="953C86A6"/>
    <w:lvl w:ilvl="0" w:tplc="5922D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06A0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231E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8554D"/>
    <w:multiLevelType w:val="hybridMultilevel"/>
    <w:tmpl w:val="44C489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CD"/>
    <w:multiLevelType w:val="hybridMultilevel"/>
    <w:tmpl w:val="556ED680"/>
    <w:lvl w:ilvl="0" w:tplc="3CE6D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B5D"/>
    <w:multiLevelType w:val="hybridMultilevel"/>
    <w:tmpl w:val="2AFC901E"/>
    <w:lvl w:ilvl="0" w:tplc="49303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67B9"/>
    <w:multiLevelType w:val="hybridMultilevel"/>
    <w:tmpl w:val="CDFE2B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4C6A"/>
    <w:multiLevelType w:val="hybridMultilevel"/>
    <w:tmpl w:val="8888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87AB6"/>
    <w:multiLevelType w:val="hybridMultilevel"/>
    <w:tmpl w:val="D0B2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E60F1"/>
    <w:multiLevelType w:val="hybridMultilevel"/>
    <w:tmpl w:val="741A6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11066"/>
    <w:multiLevelType w:val="hybridMultilevel"/>
    <w:tmpl w:val="A1EC4D4A"/>
    <w:lvl w:ilvl="0" w:tplc="ED2EBF20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0D7D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67D9"/>
    <w:multiLevelType w:val="hybridMultilevel"/>
    <w:tmpl w:val="6B1A41FC"/>
    <w:lvl w:ilvl="0" w:tplc="BFA23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65E2A"/>
    <w:multiLevelType w:val="hybridMultilevel"/>
    <w:tmpl w:val="543603D8"/>
    <w:lvl w:ilvl="0" w:tplc="AE82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73F1"/>
    <w:multiLevelType w:val="hybridMultilevel"/>
    <w:tmpl w:val="8C38EBB6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C0132"/>
    <w:multiLevelType w:val="hybridMultilevel"/>
    <w:tmpl w:val="1FEABB0C"/>
    <w:lvl w:ilvl="0" w:tplc="4AE45A7E">
      <w:start w:val="19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61787C81"/>
    <w:multiLevelType w:val="hybridMultilevel"/>
    <w:tmpl w:val="808AB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976705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4" w15:restartNumberingAfterBreak="0">
    <w:nsid w:val="68FC627C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17DF"/>
    <w:multiLevelType w:val="hybridMultilevel"/>
    <w:tmpl w:val="DCD2266A"/>
    <w:lvl w:ilvl="0" w:tplc="B9B4A33C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AF18FA"/>
    <w:multiLevelType w:val="hybridMultilevel"/>
    <w:tmpl w:val="02F6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54D9"/>
    <w:multiLevelType w:val="hybridMultilevel"/>
    <w:tmpl w:val="60843DFE"/>
    <w:lvl w:ilvl="0" w:tplc="97147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D6E88"/>
    <w:multiLevelType w:val="hybridMultilevel"/>
    <w:tmpl w:val="4C8286A2"/>
    <w:lvl w:ilvl="0" w:tplc="4808DF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4C79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BCF"/>
    <w:multiLevelType w:val="hybridMultilevel"/>
    <w:tmpl w:val="5310F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D550F"/>
    <w:multiLevelType w:val="hybridMultilevel"/>
    <w:tmpl w:val="EC808034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58D"/>
    <w:multiLevelType w:val="hybridMultilevel"/>
    <w:tmpl w:val="DF00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05199"/>
    <w:multiLevelType w:val="hybridMultilevel"/>
    <w:tmpl w:val="23C81642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055FD"/>
    <w:multiLevelType w:val="hybridMultilevel"/>
    <w:tmpl w:val="D15C5670"/>
    <w:lvl w:ilvl="0" w:tplc="ED9ACF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6356">
    <w:abstractNumId w:val="28"/>
  </w:num>
  <w:num w:numId="2" w16cid:durableId="748700719">
    <w:abstractNumId w:val="39"/>
  </w:num>
  <w:num w:numId="3" w16cid:durableId="232473952">
    <w:abstractNumId w:val="27"/>
  </w:num>
  <w:num w:numId="4" w16cid:durableId="1563104448">
    <w:abstractNumId w:val="34"/>
  </w:num>
  <w:num w:numId="5" w16cid:durableId="970133667">
    <w:abstractNumId w:val="17"/>
  </w:num>
  <w:num w:numId="6" w16cid:durableId="435099441">
    <w:abstractNumId w:val="18"/>
  </w:num>
  <w:num w:numId="7" w16cid:durableId="563222546">
    <w:abstractNumId w:val="12"/>
  </w:num>
  <w:num w:numId="8" w16cid:durableId="502553355">
    <w:abstractNumId w:val="24"/>
  </w:num>
  <w:num w:numId="9" w16cid:durableId="413742607">
    <w:abstractNumId w:val="40"/>
  </w:num>
  <w:num w:numId="10" w16cid:durableId="492917668">
    <w:abstractNumId w:val="3"/>
  </w:num>
  <w:num w:numId="11" w16cid:durableId="825630881">
    <w:abstractNumId w:val="15"/>
  </w:num>
  <w:num w:numId="12" w16cid:durableId="1699623913">
    <w:abstractNumId w:val="9"/>
  </w:num>
  <w:num w:numId="13" w16cid:durableId="1769232666">
    <w:abstractNumId w:val="5"/>
  </w:num>
  <w:num w:numId="14" w16cid:durableId="1987542549">
    <w:abstractNumId w:val="16"/>
  </w:num>
  <w:num w:numId="15" w16cid:durableId="184443654">
    <w:abstractNumId w:val="36"/>
  </w:num>
  <w:num w:numId="16" w16cid:durableId="200166409">
    <w:abstractNumId w:val="0"/>
  </w:num>
  <w:num w:numId="17" w16cid:durableId="427584253">
    <w:abstractNumId w:val="1"/>
  </w:num>
  <w:num w:numId="18" w16cid:durableId="1629508378">
    <w:abstractNumId w:val="13"/>
  </w:num>
  <w:num w:numId="19" w16cid:durableId="43989655">
    <w:abstractNumId w:val="7"/>
  </w:num>
  <w:num w:numId="20" w16cid:durableId="404768859">
    <w:abstractNumId w:val="2"/>
  </w:num>
  <w:num w:numId="21" w16cid:durableId="1939364282">
    <w:abstractNumId w:val="35"/>
  </w:num>
  <w:num w:numId="22" w16cid:durableId="2105222806">
    <w:abstractNumId w:val="22"/>
  </w:num>
  <w:num w:numId="23" w16cid:durableId="2077700631">
    <w:abstractNumId w:val="19"/>
  </w:num>
  <w:num w:numId="24" w16cid:durableId="1127772489">
    <w:abstractNumId w:val="37"/>
  </w:num>
  <w:num w:numId="25" w16cid:durableId="200679395">
    <w:abstractNumId w:val="43"/>
  </w:num>
  <w:num w:numId="26" w16cid:durableId="1148403687">
    <w:abstractNumId w:val="41"/>
  </w:num>
  <w:num w:numId="27" w16cid:durableId="1181502942">
    <w:abstractNumId w:val="25"/>
  </w:num>
  <w:num w:numId="28" w16cid:durableId="1488592339">
    <w:abstractNumId w:val="32"/>
  </w:num>
  <w:num w:numId="29" w16cid:durableId="430591157">
    <w:abstractNumId w:val="42"/>
  </w:num>
  <w:num w:numId="30" w16cid:durableId="1202206568">
    <w:abstractNumId w:val="30"/>
  </w:num>
  <w:num w:numId="31" w16cid:durableId="1131094116">
    <w:abstractNumId w:val="21"/>
  </w:num>
  <w:num w:numId="32" w16cid:durableId="2005011906">
    <w:abstractNumId w:val="4"/>
  </w:num>
  <w:num w:numId="33" w16cid:durableId="690447625">
    <w:abstractNumId w:val="14"/>
  </w:num>
  <w:num w:numId="34" w16cid:durableId="283195784">
    <w:abstractNumId w:val="8"/>
  </w:num>
  <w:num w:numId="35" w16cid:durableId="680162144">
    <w:abstractNumId w:val="20"/>
  </w:num>
  <w:num w:numId="36" w16cid:durableId="1758673575">
    <w:abstractNumId w:val="6"/>
  </w:num>
  <w:num w:numId="37" w16cid:durableId="710766694">
    <w:abstractNumId w:val="23"/>
  </w:num>
  <w:num w:numId="38" w16cid:durableId="1107118085">
    <w:abstractNumId w:val="38"/>
  </w:num>
  <w:num w:numId="39" w16cid:durableId="86926087">
    <w:abstractNumId w:val="44"/>
  </w:num>
  <w:num w:numId="40" w16cid:durableId="646401084">
    <w:abstractNumId w:val="29"/>
  </w:num>
  <w:num w:numId="41" w16cid:durableId="587496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4669615">
    <w:abstractNumId w:val="33"/>
  </w:num>
  <w:num w:numId="43" w16cid:durableId="523860224">
    <w:abstractNumId w:val="10"/>
  </w:num>
  <w:num w:numId="44" w16cid:durableId="1635601880">
    <w:abstractNumId w:val="31"/>
  </w:num>
  <w:num w:numId="45" w16cid:durableId="172590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60"/>
    <w:rsid w:val="000019E2"/>
    <w:rsid w:val="0000300B"/>
    <w:rsid w:val="000062B0"/>
    <w:rsid w:val="000067CF"/>
    <w:rsid w:val="00010505"/>
    <w:rsid w:val="0001104B"/>
    <w:rsid w:val="0001182B"/>
    <w:rsid w:val="00016063"/>
    <w:rsid w:val="000171C8"/>
    <w:rsid w:val="000221BB"/>
    <w:rsid w:val="000263C1"/>
    <w:rsid w:val="00026409"/>
    <w:rsid w:val="00027C67"/>
    <w:rsid w:val="00031ADF"/>
    <w:rsid w:val="00031DEC"/>
    <w:rsid w:val="0003242F"/>
    <w:rsid w:val="000328FA"/>
    <w:rsid w:val="000365AC"/>
    <w:rsid w:val="00040AED"/>
    <w:rsid w:val="00042EAC"/>
    <w:rsid w:val="00044C53"/>
    <w:rsid w:val="00045C4D"/>
    <w:rsid w:val="00046379"/>
    <w:rsid w:val="00052859"/>
    <w:rsid w:val="00052BA6"/>
    <w:rsid w:val="00053F45"/>
    <w:rsid w:val="0005698E"/>
    <w:rsid w:val="00056BA0"/>
    <w:rsid w:val="00057624"/>
    <w:rsid w:val="0006013D"/>
    <w:rsid w:val="000604E6"/>
    <w:rsid w:val="000633CF"/>
    <w:rsid w:val="000650E0"/>
    <w:rsid w:val="000658E9"/>
    <w:rsid w:val="000662AC"/>
    <w:rsid w:val="00067A12"/>
    <w:rsid w:val="0007418B"/>
    <w:rsid w:val="0007433C"/>
    <w:rsid w:val="00075877"/>
    <w:rsid w:val="00076EDD"/>
    <w:rsid w:val="00080A4B"/>
    <w:rsid w:val="00082309"/>
    <w:rsid w:val="000828E7"/>
    <w:rsid w:val="00083611"/>
    <w:rsid w:val="000847C4"/>
    <w:rsid w:val="00085532"/>
    <w:rsid w:val="00093ABF"/>
    <w:rsid w:val="00095A06"/>
    <w:rsid w:val="00095AF6"/>
    <w:rsid w:val="00096BAF"/>
    <w:rsid w:val="00097505"/>
    <w:rsid w:val="000A459E"/>
    <w:rsid w:val="000A53FA"/>
    <w:rsid w:val="000A7C5D"/>
    <w:rsid w:val="000B07AA"/>
    <w:rsid w:val="000B123F"/>
    <w:rsid w:val="000B3E99"/>
    <w:rsid w:val="000B4975"/>
    <w:rsid w:val="000B554B"/>
    <w:rsid w:val="000B5A21"/>
    <w:rsid w:val="000B5C99"/>
    <w:rsid w:val="000B66E4"/>
    <w:rsid w:val="000C1BBA"/>
    <w:rsid w:val="000C2F9C"/>
    <w:rsid w:val="000C5601"/>
    <w:rsid w:val="000C6B19"/>
    <w:rsid w:val="000C6F66"/>
    <w:rsid w:val="000C7E4E"/>
    <w:rsid w:val="000D6525"/>
    <w:rsid w:val="000D6EDF"/>
    <w:rsid w:val="000D760A"/>
    <w:rsid w:val="000E1154"/>
    <w:rsid w:val="000E1C41"/>
    <w:rsid w:val="000E59EB"/>
    <w:rsid w:val="000E6BAB"/>
    <w:rsid w:val="000F1911"/>
    <w:rsid w:val="000F75BC"/>
    <w:rsid w:val="001056B9"/>
    <w:rsid w:val="00105902"/>
    <w:rsid w:val="0010695C"/>
    <w:rsid w:val="00106E15"/>
    <w:rsid w:val="001071BB"/>
    <w:rsid w:val="00111F98"/>
    <w:rsid w:val="00112F0A"/>
    <w:rsid w:val="0011576F"/>
    <w:rsid w:val="001200BF"/>
    <w:rsid w:val="0012552B"/>
    <w:rsid w:val="00134055"/>
    <w:rsid w:val="00134CE6"/>
    <w:rsid w:val="00134E8A"/>
    <w:rsid w:val="001350AD"/>
    <w:rsid w:val="00136349"/>
    <w:rsid w:val="00141BCC"/>
    <w:rsid w:val="00141C1F"/>
    <w:rsid w:val="00143ACF"/>
    <w:rsid w:val="00144F73"/>
    <w:rsid w:val="001500F8"/>
    <w:rsid w:val="00150DD0"/>
    <w:rsid w:val="001510DF"/>
    <w:rsid w:val="001542D3"/>
    <w:rsid w:val="00155646"/>
    <w:rsid w:val="00155F7A"/>
    <w:rsid w:val="00155F98"/>
    <w:rsid w:val="00160F6C"/>
    <w:rsid w:val="00161045"/>
    <w:rsid w:val="001619AE"/>
    <w:rsid w:val="00161E39"/>
    <w:rsid w:val="001626FB"/>
    <w:rsid w:val="00163D11"/>
    <w:rsid w:val="00164E51"/>
    <w:rsid w:val="00165FEC"/>
    <w:rsid w:val="00166069"/>
    <w:rsid w:val="00166B80"/>
    <w:rsid w:val="00166D62"/>
    <w:rsid w:val="001702FC"/>
    <w:rsid w:val="00174A9C"/>
    <w:rsid w:val="00176B31"/>
    <w:rsid w:val="00176D42"/>
    <w:rsid w:val="00176DCE"/>
    <w:rsid w:val="00184E81"/>
    <w:rsid w:val="00192B39"/>
    <w:rsid w:val="00192C2F"/>
    <w:rsid w:val="0019404C"/>
    <w:rsid w:val="00195792"/>
    <w:rsid w:val="001974E3"/>
    <w:rsid w:val="00197778"/>
    <w:rsid w:val="001979B6"/>
    <w:rsid w:val="001A05E8"/>
    <w:rsid w:val="001A099F"/>
    <w:rsid w:val="001A18EA"/>
    <w:rsid w:val="001A2DFC"/>
    <w:rsid w:val="001A5237"/>
    <w:rsid w:val="001A7D4A"/>
    <w:rsid w:val="001B2A66"/>
    <w:rsid w:val="001B45B1"/>
    <w:rsid w:val="001B49D1"/>
    <w:rsid w:val="001C13E8"/>
    <w:rsid w:val="001C16F7"/>
    <w:rsid w:val="001C2C5D"/>
    <w:rsid w:val="001C2EE1"/>
    <w:rsid w:val="001C5D1B"/>
    <w:rsid w:val="001C7E31"/>
    <w:rsid w:val="001D48C6"/>
    <w:rsid w:val="001E1DAB"/>
    <w:rsid w:val="001E2C6F"/>
    <w:rsid w:val="001E3F33"/>
    <w:rsid w:val="001E797D"/>
    <w:rsid w:val="001F061A"/>
    <w:rsid w:val="001F167D"/>
    <w:rsid w:val="001F389E"/>
    <w:rsid w:val="001F5361"/>
    <w:rsid w:val="001F6B68"/>
    <w:rsid w:val="00202727"/>
    <w:rsid w:val="00202B30"/>
    <w:rsid w:val="00202BFD"/>
    <w:rsid w:val="002056DE"/>
    <w:rsid w:val="0020722F"/>
    <w:rsid w:val="00207879"/>
    <w:rsid w:val="00210DB1"/>
    <w:rsid w:val="00210F11"/>
    <w:rsid w:val="00220815"/>
    <w:rsid w:val="00221643"/>
    <w:rsid w:val="002223B6"/>
    <w:rsid w:val="0022509C"/>
    <w:rsid w:val="00227243"/>
    <w:rsid w:val="00227984"/>
    <w:rsid w:val="00232C99"/>
    <w:rsid w:val="00233854"/>
    <w:rsid w:val="0023478D"/>
    <w:rsid w:val="00235BFA"/>
    <w:rsid w:val="00236538"/>
    <w:rsid w:val="00242E83"/>
    <w:rsid w:val="00244C5B"/>
    <w:rsid w:val="00244E3E"/>
    <w:rsid w:val="0024680F"/>
    <w:rsid w:val="00247C25"/>
    <w:rsid w:val="00251A1C"/>
    <w:rsid w:val="00254A6F"/>
    <w:rsid w:val="0025537C"/>
    <w:rsid w:val="0025751A"/>
    <w:rsid w:val="00257F28"/>
    <w:rsid w:val="002606EB"/>
    <w:rsid w:val="00261B8D"/>
    <w:rsid w:val="00262771"/>
    <w:rsid w:val="00262EB2"/>
    <w:rsid w:val="00270877"/>
    <w:rsid w:val="00270A91"/>
    <w:rsid w:val="00271592"/>
    <w:rsid w:val="00275F09"/>
    <w:rsid w:val="00280805"/>
    <w:rsid w:val="00281848"/>
    <w:rsid w:val="00282D1F"/>
    <w:rsid w:val="0028542D"/>
    <w:rsid w:val="0028554E"/>
    <w:rsid w:val="00285CF3"/>
    <w:rsid w:val="00285DDE"/>
    <w:rsid w:val="00286278"/>
    <w:rsid w:val="00287CEC"/>
    <w:rsid w:val="0029078B"/>
    <w:rsid w:val="00292A1C"/>
    <w:rsid w:val="002931B6"/>
    <w:rsid w:val="002953A4"/>
    <w:rsid w:val="0029546E"/>
    <w:rsid w:val="00297500"/>
    <w:rsid w:val="002A1955"/>
    <w:rsid w:val="002A45BD"/>
    <w:rsid w:val="002A47AB"/>
    <w:rsid w:val="002A5972"/>
    <w:rsid w:val="002B132F"/>
    <w:rsid w:val="002B19C6"/>
    <w:rsid w:val="002B25A6"/>
    <w:rsid w:val="002B31A9"/>
    <w:rsid w:val="002B74BA"/>
    <w:rsid w:val="002C1E13"/>
    <w:rsid w:val="002C6C89"/>
    <w:rsid w:val="002D022F"/>
    <w:rsid w:val="002D0A85"/>
    <w:rsid w:val="002D1A5D"/>
    <w:rsid w:val="002D3FA3"/>
    <w:rsid w:val="002D7195"/>
    <w:rsid w:val="002D71D8"/>
    <w:rsid w:val="002E281D"/>
    <w:rsid w:val="002E2E43"/>
    <w:rsid w:val="002E4887"/>
    <w:rsid w:val="002E48B9"/>
    <w:rsid w:val="002E7904"/>
    <w:rsid w:val="002F11CC"/>
    <w:rsid w:val="002F6633"/>
    <w:rsid w:val="002F7F2A"/>
    <w:rsid w:val="00300F8F"/>
    <w:rsid w:val="0030747A"/>
    <w:rsid w:val="00307E72"/>
    <w:rsid w:val="0031183B"/>
    <w:rsid w:val="003119D6"/>
    <w:rsid w:val="003124EA"/>
    <w:rsid w:val="00312603"/>
    <w:rsid w:val="00313018"/>
    <w:rsid w:val="00314626"/>
    <w:rsid w:val="003150E8"/>
    <w:rsid w:val="00315D71"/>
    <w:rsid w:val="00315DEE"/>
    <w:rsid w:val="00320030"/>
    <w:rsid w:val="00321430"/>
    <w:rsid w:val="00324DF0"/>
    <w:rsid w:val="00326D1F"/>
    <w:rsid w:val="003273E6"/>
    <w:rsid w:val="003279FB"/>
    <w:rsid w:val="00327A53"/>
    <w:rsid w:val="0033098D"/>
    <w:rsid w:val="00331347"/>
    <w:rsid w:val="00331CD8"/>
    <w:rsid w:val="003324E3"/>
    <w:rsid w:val="00334C1D"/>
    <w:rsid w:val="00335B5D"/>
    <w:rsid w:val="003363C1"/>
    <w:rsid w:val="0033672D"/>
    <w:rsid w:val="003368A4"/>
    <w:rsid w:val="00340209"/>
    <w:rsid w:val="00340C00"/>
    <w:rsid w:val="00341961"/>
    <w:rsid w:val="003463AB"/>
    <w:rsid w:val="00347B12"/>
    <w:rsid w:val="00352CEE"/>
    <w:rsid w:val="00354B66"/>
    <w:rsid w:val="00361E0B"/>
    <w:rsid w:val="00363FEF"/>
    <w:rsid w:val="00371222"/>
    <w:rsid w:val="00372995"/>
    <w:rsid w:val="00375113"/>
    <w:rsid w:val="0037784B"/>
    <w:rsid w:val="00380693"/>
    <w:rsid w:val="00381A40"/>
    <w:rsid w:val="003829D0"/>
    <w:rsid w:val="00383BE6"/>
    <w:rsid w:val="0038422C"/>
    <w:rsid w:val="00384418"/>
    <w:rsid w:val="003875F0"/>
    <w:rsid w:val="003877FA"/>
    <w:rsid w:val="00390457"/>
    <w:rsid w:val="00390463"/>
    <w:rsid w:val="00391CA7"/>
    <w:rsid w:val="00392A63"/>
    <w:rsid w:val="00392C5D"/>
    <w:rsid w:val="0039572D"/>
    <w:rsid w:val="003A326A"/>
    <w:rsid w:val="003A6ECA"/>
    <w:rsid w:val="003A77C9"/>
    <w:rsid w:val="003A7A64"/>
    <w:rsid w:val="003B2DCC"/>
    <w:rsid w:val="003C0210"/>
    <w:rsid w:val="003C0CE4"/>
    <w:rsid w:val="003C20D5"/>
    <w:rsid w:val="003C243E"/>
    <w:rsid w:val="003C27FA"/>
    <w:rsid w:val="003C60FB"/>
    <w:rsid w:val="003C74C7"/>
    <w:rsid w:val="003C79F1"/>
    <w:rsid w:val="003D09FF"/>
    <w:rsid w:val="003D1BA2"/>
    <w:rsid w:val="003D3A7A"/>
    <w:rsid w:val="003E2CDE"/>
    <w:rsid w:val="003E7061"/>
    <w:rsid w:val="003E7685"/>
    <w:rsid w:val="003F123A"/>
    <w:rsid w:val="003F28B3"/>
    <w:rsid w:val="003F4501"/>
    <w:rsid w:val="003F4582"/>
    <w:rsid w:val="003F4FC8"/>
    <w:rsid w:val="003F5A9B"/>
    <w:rsid w:val="0040129A"/>
    <w:rsid w:val="0040174E"/>
    <w:rsid w:val="00404115"/>
    <w:rsid w:val="00405B2E"/>
    <w:rsid w:val="00410C1C"/>
    <w:rsid w:val="004144DF"/>
    <w:rsid w:val="00415105"/>
    <w:rsid w:val="00416218"/>
    <w:rsid w:val="00416D78"/>
    <w:rsid w:val="00424367"/>
    <w:rsid w:val="00425390"/>
    <w:rsid w:val="00427391"/>
    <w:rsid w:val="00427554"/>
    <w:rsid w:val="0043343D"/>
    <w:rsid w:val="00434785"/>
    <w:rsid w:val="00437913"/>
    <w:rsid w:val="00437AF0"/>
    <w:rsid w:val="00437D6D"/>
    <w:rsid w:val="004422DC"/>
    <w:rsid w:val="004447E1"/>
    <w:rsid w:val="00447D62"/>
    <w:rsid w:val="00452436"/>
    <w:rsid w:val="00460450"/>
    <w:rsid w:val="004618D8"/>
    <w:rsid w:val="00462221"/>
    <w:rsid w:val="0046271A"/>
    <w:rsid w:val="00462897"/>
    <w:rsid w:val="00462C24"/>
    <w:rsid w:val="004643C6"/>
    <w:rsid w:val="004652A1"/>
    <w:rsid w:val="004652F2"/>
    <w:rsid w:val="00471486"/>
    <w:rsid w:val="00472CA0"/>
    <w:rsid w:val="004730C1"/>
    <w:rsid w:val="0047360A"/>
    <w:rsid w:val="00475C19"/>
    <w:rsid w:val="00480200"/>
    <w:rsid w:val="00480DEE"/>
    <w:rsid w:val="004825C9"/>
    <w:rsid w:val="00483F0B"/>
    <w:rsid w:val="00485092"/>
    <w:rsid w:val="0049026A"/>
    <w:rsid w:val="004907A5"/>
    <w:rsid w:val="00492779"/>
    <w:rsid w:val="00492E2F"/>
    <w:rsid w:val="00496DF9"/>
    <w:rsid w:val="00497E32"/>
    <w:rsid w:val="004A3A35"/>
    <w:rsid w:val="004A426C"/>
    <w:rsid w:val="004A4814"/>
    <w:rsid w:val="004A55FB"/>
    <w:rsid w:val="004A7298"/>
    <w:rsid w:val="004A79D1"/>
    <w:rsid w:val="004B0374"/>
    <w:rsid w:val="004B0B97"/>
    <w:rsid w:val="004B2D98"/>
    <w:rsid w:val="004B548D"/>
    <w:rsid w:val="004B56E2"/>
    <w:rsid w:val="004B7991"/>
    <w:rsid w:val="004C19B7"/>
    <w:rsid w:val="004C5FDE"/>
    <w:rsid w:val="004D048E"/>
    <w:rsid w:val="004D266E"/>
    <w:rsid w:val="004D2BA5"/>
    <w:rsid w:val="004D5C69"/>
    <w:rsid w:val="004D7D9A"/>
    <w:rsid w:val="004E01F0"/>
    <w:rsid w:val="004E4F7C"/>
    <w:rsid w:val="004E51C5"/>
    <w:rsid w:val="004E62DE"/>
    <w:rsid w:val="004E770E"/>
    <w:rsid w:val="004F0BB9"/>
    <w:rsid w:val="004F4A93"/>
    <w:rsid w:val="004F4B9A"/>
    <w:rsid w:val="004F7B2B"/>
    <w:rsid w:val="005005E8"/>
    <w:rsid w:val="0050124B"/>
    <w:rsid w:val="00501D09"/>
    <w:rsid w:val="00504877"/>
    <w:rsid w:val="00505E2A"/>
    <w:rsid w:val="005102C5"/>
    <w:rsid w:val="00510521"/>
    <w:rsid w:val="00510F32"/>
    <w:rsid w:val="00512317"/>
    <w:rsid w:val="005135B0"/>
    <w:rsid w:val="005171E5"/>
    <w:rsid w:val="005174D1"/>
    <w:rsid w:val="0052197C"/>
    <w:rsid w:val="00526640"/>
    <w:rsid w:val="005303C1"/>
    <w:rsid w:val="005316C2"/>
    <w:rsid w:val="0053200A"/>
    <w:rsid w:val="00532509"/>
    <w:rsid w:val="00532DE2"/>
    <w:rsid w:val="0053320A"/>
    <w:rsid w:val="005350CC"/>
    <w:rsid w:val="00536349"/>
    <w:rsid w:val="005377C6"/>
    <w:rsid w:val="00540091"/>
    <w:rsid w:val="00540279"/>
    <w:rsid w:val="00541A3E"/>
    <w:rsid w:val="00541D09"/>
    <w:rsid w:val="005455EB"/>
    <w:rsid w:val="00545B2B"/>
    <w:rsid w:val="00546F11"/>
    <w:rsid w:val="00552371"/>
    <w:rsid w:val="00552490"/>
    <w:rsid w:val="0055261D"/>
    <w:rsid w:val="005536EA"/>
    <w:rsid w:val="00553A8A"/>
    <w:rsid w:val="00560563"/>
    <w:rsid w:val="00561366"/>
    <w:rsid w:val="00563CD9"/>
    <w:rsid w:val="00563ECD"/>
    <w:rsid w:val="005670FB"/>
    <w:rsid w:val="0057089F"/>
    <w:rsid w:val="005711E5"/>
    <w:rsid w:val="005713D7"/>
    <w:rsid w:val="00572B71"/>
    <w:rsid w:val="00573BA5"/>
    <w:rsid w:val="005752DA"/>
    <w:rsid w:val="00576323"/>
    <w:rsid w:val="00577227"/>
    <w:rsid w:val="00580574"/>
    <w:rsid w:val="00581604"/>
    <w:rsid w:val="005819E6"/>
    <w:rsid w:val="00583182"/>
    <w:rsid w:val="005901AE"/>
    <w:rsid w:val="00590463"/>
    <w:rsid w:val="005909BE"/>
    <w:rsid w:val="0059442B"/>
    <w:rsid w:val="00595FCC"/>
    <w:rsid w:val="005A19CC"/>
    <w:rsid w:val="005A21BA"/>
    <w:rsid w:val="005A267B"/>
    <w:rsid w:val="005A5E10"/>
    <w:rsid w:val="005B3F67"/>
    <w:rsid w:val="005B5C07"/>
    <w:rsid w:val="005B5C9E"/>
    <w:rsid w:val="005B60C2"/>
    <w:rsid w:val="005C23A4"/>
    <w:rsid w:val="005C5091"/>
    <w:rsid w:val="005D0E14"/>
    <w:rsid w:val="005D27BF"/>
    <w:rsid w:val="005D467B"/>
    <w:rsid w:val="005D4DB0"/>
    <w:rsid w:val="005D6599"/>
    <w:rsid w:val="005D790F"/>
    <w:rsid w:val="005D7E17"/>
    <w:rsid w:val="005E1BE8"/>
    <w:rsid w:val="005E2510"/>
    <w:rsid w:val="005E2928"/>
    <w:rsid w:val="005E5B19"/>
    <w:rsid w:val="005E707B"/>
    <w:rsid w:val="005F0E2C"/>
    <w:rsid w:val="005F1703"/>
    <w:rsid w:val="00600EF7"/>
    <w:rsid w:val="006118C4"/>
    <w:rsid w:val="006125A0"/>
    <w:rsid w:val="0061300A"/>
    <w:rsid w:val="00613668"/>
    <w:rsid w:val="006226D7"/>
    <w:rsid w:val="00625DDC"/>
    <w:rsid w:val="00626755"/>
    <w:rsid w:val="00626873"/>
    <w:rsid w:val="00630189"/>
    <w:rsid w:val="006320CF"/>
    <w:rsid w:val="00637B22"/>
    <w:rsid w:val="00637F9B"/>
    <w:rsid w:val="00640F5E"/>
    <w:rsid w:val="00640F72"/>
    <w:rsid w:val="00641605"/>
    <w:rsid w:val="00644FBE"/>
    <w:rsid w:val="006459EC"/>
    <w:rsid w:val="00645DB2"/>
    <w:rsid w:val="00650699"/>
    <w:rsid w:val="00650C26"/>
    <w:rsid w:val="00652DB6"/>
    <w:rsid w:val="00654A64"/>
    <w:rsid w:val="00656767"/>
    <w:rsid w:val="00661126"/>
    <w:rsid w:val="00661C10"/>
    <w:rsid w:val="006628F2"/>
    <w:rsid w:val="006649DD"/>
    <w:rsid w:val="00664A4F"/>
    <w:rsid w:val="00664C8F"/>
    <w:rsid w:val="00665844"/>
    <w:rsid w:val="006670C9"/>
    <w:rsid w:val="0067046C"/>
    <w:rsid w:val="00671FE0"/>
    <w:rsid w:val="00673936"/>
    <w:rsid w:val="00680533"/>
    <w:rsid w:val="00684732"/>
    <w:rsid w:val="00687E69"/>
    <w:rsid w:val="00691131"/>
    <w:rsid w:val="00693CB2"/>
    <w:rsid w:val="0069543B"/>
    <w:rsid w:val="00695E18"/>
    <w:rsid w:val="00696666"/>
    <w:rsid w:val="006A1DAD"/>
    <w:rsid w:val="006B22EF"/>
    <w:rsid w:val="006B3CB3"/>
    <w:rsid w:val="006B7AE8"/>
    <w:rsid w:val="006B7F30"/>
    <w:rsid w:val="006C0321"/>
    <w:rsid w:val="006C0778"/>
    <w:rsid w:val="006C1F11"/>
    <w:rsid w:val="006C27E2"/>
    <w:rsid w:val="006C3340"/>
    <w:rsid w:val="006C4CA7"/>
    <w:rsid w:val="006C4E8C"/>
    <w:rsid w:val="006C587D"/>
    <w:rsid w:val="006C6233"/>
    <w:rsid w:val="006C77D5"/>
    <w:rsid w:val="006C7822"/>
    <w:rsid w:val="006C78DD"/>
    <w:rsid w:val="006D2A66"/>
    <w:rsid w:val="006D7977"/>
    <w:rsid w:val="006D79E7"/>
    <w:rsid w:val="006E0043"/>
    <w:rsid w:val="006E507C"/>
    <w:rsid w:val="006E6036"/>
    <w:rsid w:val="006E6037"/>
    <w:rsid w:val="006F05BA"/>
    <w:rsid w:val="006F09B5"/>
    <w:rsid w:val="006F4F00"/>
    <w:rsid w:val="006F6CD6"/>
    <w:rsid w:val="006F76D9"/>
    <w:rsid w:val="007018AA"/>
    <w:rsid w:val="00702DAC"/>
    <w:rsid w:val="007042E2"/>
    <w:rsid w:val="00705091"/>
    <w:rsid w:val="007053CF"/>
    <w:rsid w:val="007054EF"/>
    <w:rsid w:val="00705C78"/>
    <w:rsid w:val="00707181"/>
    <w:rsid w:val="00707DA9"/>
    <w:rsid w:val="00707FFC"/>
    <w:rsid w:val="007111D2"/>
    <w:rsid w:val="00712BC5"/>
    <w:rsid w:val="00714840"/>
    <w:rsid w:val="00717EDD"/>
    <w:rsid w:val="00720B96"/>
    <w:rsid w:val="0072370E"/>
    <w:rsid w:val="00726EF5"/>
    <w:rsid w:val="00732D53"/>
    <w:rsid w:val="0073320D"/>
    <w:rsid w:val="007343CC"/>
    <w:rsid w:val="00734614"/>
    <w:rsid w:val="00737F63"/>
    <w:rsid w:val="00737FBA"/>
    <w:rsid w:val="00741560"/>
    <w:rsid w:val="00741C64"/>
    <w:rsid w:val="00742CBB"/>
    <w:rsid w:val="00744395"/>
    <w:rsid w:val="00756433"/>
    <w:rsid w:val="00756B53"/>
    <w:rsid w:val="00757F5E"/>
    <w:rsid w:val="00760253"/>
    <w:rsid w:val="00760A2C"/>
    <w:rsid w:val="00760FF0"/>
    <w:rsid w:val="00761470"/>
    <w:rsid w:val="007639E2"/>
    <w:rsid w:val="007667F5"/>
    <w:rsid w:val="007674C3"/>
    <w:rsid w:val="007678A8"/>
    <w:rsid w:val="007709BD"/>
    <w:rsid w:val="0077407D"/>
    <w:rsid w:val="00774176"/>
    <w:rsid w:val="00776918"/>
    <w:rsid w:val="00781EF8"/>
    <w:rsid w:val="00782110"/>
    <w:rsid w:val="00782417"/>
    <w:rsid w:val="007830D2"/>
    <w:rsid w:val="00786BDD"/>
    <w:rsid w:val="00792D18"/>
    <w:rsid w:val="00795D13"/>
    <w:rsid w:val="00797099"/>
    <w:rsid w:val="007A0313"/>
    <w:rsid w:val="007A2C66"/>
    <w:rsid w:val="007A36E7"/>
    <w:rsid w:val="007A375B"/>
    <w:rsid w:val="007A724C"/>
    <w:rsid w:val="007B3FFE"/>
    <w:rsid w:val="007B42FA"/>
    <w:rsid w:val="007B4601"/>
    <w:rsid w:val="007B50F6"/>
    <w:rsid w:val="007B6F59"/>
    <w:rsid w:val="007B7961"/>
    <w:rsid w:val="007C087D"/>
    <w:rsid w:val="007C0CEB"/>
    <w:rsid w:val="007C0F60"/>
    <w:rsid w:val="007C3257"/>
    <w:rsid w:val="007C525D"/>
    <w:rsid w:val="007C6CAE"/>
    <w:rsid w:val="007D0562"/>
    <w:rsid w:val="007D0E61"/>
    <w:rsid w:val="007D4C5E"/>
    <w:rsid w:val="007D66A8"/>
    <w:rsid w:val="007D6ED7"/>
    <w:rsid w:val="007E0DD2"/>
    <w:rsid w:val="007E10F8"/>
    <w:rsid w:val="007E5C3F"/>
    <w:rsid w:val="007E7A3A"/>
    <w:rsid w:val="007F48E8"/>
    <w:rsid w:val="007F5815"/>
    <w:rsid w:val="007F5AEB"/>
    <w:rsid w:val="007F682B"/>
    <w:rsid w:val="00800EA0"/>
    <w:rsid w:val="00803FDC"/>
    <w:rsid w:val="0080605A"/>
    <w:rsid w:val="0081255C"/>
    <w:rsid w:val="008132D5"/>
    <w:rsid w:val="00813CE3"/>
    <w:rsid w:val="00814859"/>
    <w:rsid w:val="0081485E"/>
    <w:rsid w:val="00815012"/>
    <w:rsid w:val="0081523B"/>
    <w:rsid w:val="008157FE"/>
    <w:rsid w:val="00815B64"/>
    <w:rsid w:val="008177C1"/>
    <w:rsid w:val="00817E6B"/>
    <w:rsid w:val="00820F43"/>
    <w:rsid w:val="00822A7C"/>
    <w:rsid w:val="0082446D"/>
    <w:rsid w:val="0082507C"/>
    <w:rsid w:val="00830E6F"/>
    <w:rsid w:val="00833EA9"/>
    <w:rsid w:val="00834057"/>
    <w:rsid w:val="00834F47"/>
    <w:rsid w:val="00835A35"/>
    <w:rsid w:val="008401DD"/>
    <w:rsid w:val="00841B0B"/>
    <w:rsid w:val="00847CB1"/>
    <w:rsid w:val="008548DE"/>
    <w:rsid w:val="008558A0"/>
    <w:rsid w:val="00857D2A"/>
    <w:rsid w:val="008612B2"/>
    <w:rsid w:val="00862CBF"/>
    <w:rsid w:val="00865C5B"/>
    <w:rsid w:val="008673E4"/>
    <w:rsid w:val="008674CF"/>
    <w:rsid w:val="0087175A"/>
    <w:rsid w:val="00871773"/>
    <w:rsid w:val="008733A8"/>
    <w:rsid w:val="00874057"/>
    <w:rsid w:val="0087421B"/>
    <w:rsid w:val="0087667C"/>
    <w:rsid w:val="0088148A"/>
    <w:rsid w:val="00881854"/>
    <w:rsid w:val="0088240C"/>
    <w:rsid w:val="00884455"/>
    <w:rsid w:val="00886F32"/>
    <w:rsid w:val="008906AA"/>
    <w:rsid w:val="00890E45"/>
    <w:rsid w:val="00891570"/>
    <w:rsid w:val="00891AE1"/>
    <w:rsid w:val="0089400B"/>
    <w:rsid w:val="00896488"/>
    <w:rsid w:val="008978E7"/>
    <w:rsid w:val="008A0AE1"/>
    <w:rsid w:val="008A1200"/>
    <w:rsid w:val="008A20C0"/>
    <w:rsid w:val="008A4091"/>
    <w:rsid w:val="008A7C59"/>
    <w:rsid w:val="008B07E4"/>
    <w:rsid w:val="008B2501"/>
    <w:rsid w:val="008B3D8B"/>
    <w:rsid w:val="008B46DD"/>
    <w:rsid w:val="008B5438"/>
    <w:rsid w:val="008B681F"/>
    <w:rsid w:val="008B7B7C"/>
    <w:rsid w:val="008C1639"/>
    <w:rsid w:val="008C196F"/>
    <w:rsid w:val="008C1D7B"/>
    <w:rsid w:val="008C3A0E"/>
    <w:rsid w:val="008C778A"/>
    <w:rsid w:val="008C7FC3"/>
    <w:rsid w:val="008D15B9"/>
    <w:rsid w:val="008D31D6"/>
    <w:rsid w:val="008D59B4"/>
    <w:rsid w:val="008D5BA1"/>
    <w:rsid w:val="008D69C3"/>
    <w:rsid w:val="008D7F68"/>
    <w:rsid w:val="008E09FC"/>
    <w:rsid w:val="008E2A1F"/>
    <w:rsid w:val="008E2F18"/>
    <w:rsid w:val="008E3A7F"/>
    <w:rsid w:val="008E52DA"/>
    <w:rsid w:val="008F00B6"/>
    <w:rsid w:val="008F0B91"/>
    <w:rsid w:val="008F0D41"/>
    <w:rsid w:val="008F1368"/>
    <w:rsid w:val="008F17E5"/>
    <w:rsid w:val="008F28D3"/>
    <w:rsid w:val="008F30D8"/>
    <w:rsid w:val="008F450F"/>
    <w:rsid w:val="008F75DB"/>
    <w:rsid w:val="008F7737"/>
    <w:rsid w:val="008F7E2A"/>
    <w:rsid w:val="0090211B"/>
    <w:rsid w:val="00903049"/>
    <w:rsid w:val="0090431E"/>
    <w:rsid w:val="00910119"/>
    <w:rsid w:val="00912788"/>
    <w:rsid w:val="00912D36"/>
    <w:rsid w:val="00912E55"/>
    <w:rsid w:val="00913F61"/>
    <w:rsid w:val="00916937"/>
    <w:rsid w:val="0092187A"/>
    <w:rsid w:val="00921BE5"/>
    <w:rsid w:val="00923B9F"/>
    <w:rsid w:val="00925F3E"/>
    <w:rsid w:val="00927537"/>
    <w:rsid w:val="00927D8A"/>
    <w:rsid w:val="00933500"/>
    <w:rsid w:val="00933B7E"/>
    <w:rsid w:val="00933D99"/>
    <w:rsid w:val="00935BCB"/>
    <w:rsid w:val="009362CE"/>
    <w:rsid w:val="00940502"/>
    <w:rsid w:val="0094264F"/>
    <w:rsid w:val="0094273A"/>
    <w:rsid w:val="0094335D"/>
    <w:rsid w:val="00944365"/>
    <w:rsid w:val="0094476B"/>
    <w:rsid w:val="009465D6"/>
    <w:rsid w:val="00951D04"/>
    <w:rsid w:val="00951F6F"/>
    <w:rsid w:val="0095296D"/>
    <w:rsid w:val="00952B51"/>
    <w:rsid w:val="00955941"/>
    <w:rsid w:val="00957A57"/>
    <w:rsid w:val="00963758"/>
    <w:rsid w:val="00967C5C"/>
    <w:rsid w:val="00973897"/>
    <w:rsid w:val="00974563"/>
    <w:rsid w:val="009820EF"/>
    <w:rsid w:val="0098339E"/>
    <w:rsid w:val="0098386B"/>
    <w:rsid w:val="00983B39"/>
    <w:rsid w:val="00984F92"/>
    <w:rsid w:val="00985875"/>
    <w:rsid w:val="00986D4C"/>
    <w:rsid w:val="00990922"/>
    <w:rsid w:val="009917FF"/>
    <w:rsid w:val="00991BB6"/>
    <w:rsid w:val="00994F18"/>
    <w:rsid w:val="00996A14"/>
    <w:rsid w:val="00996EAE"/>
    <w:rsid w:val="009A58B6"/>
    <w:rsid w:val="009A6BEA"/>
    <w:rsid w:val="009B0E2B"/>
    <w:rsid w:val="009B409A"/>
    <w:rsid w:val="009B438B"/>
    <w:rsid w:val="009B5047"/>
    <w:rsid w:val="009B55F3"/>
    <w:rsid w:val="009B6449"/>
    <w:rsid w:val="009B6DBB"/>
    <w:rsid w:val="009C28C3"/>
    <w:rsid w:val="009C2B2E"/>
    <w:rsid w:val="009D0AB0"/>
    <w:rsid w:val="009D2FD8"/>
    <w:rsid w:val="009D3466"/>
    <w:rsid w:val="009D6378"/>
    <w:rsid w:val="009D6DDF"/>
    <w:rsid w:val="009E0133"/>
    <w:rsid w:val="009E3074"/>
    <w:rsid w:val="009E32F4"/>
    <w:rsid w:val="009E7AFE"/>
    <w:rsid w:val="009F1FBD"/>
    <w:rsid w:val="009F220F"/>
    <w:rsid w:val="009F39A3"/>
    <w:rsid w:val="009F518F"/>
    <w:rsid w:val="009F525E"/>
    <w:rsid w:val="00A002D0"/>
    <w:rsid w:val="00A01C21"/>
    <w:rsid w:val="00A024CB"/>
    <w:rsid w:val="00A02652"/>
    <w:rsid w:val="00A02955"/>
    <w:rsid w:val="00A04DEB"/>
    <w:rsid w:val="00A0578F"/>
    <w:rsid w:val="00A05B6F"/>
    <w:rsid w:val="00A11EF9"/>
    <w:rsid w:val="00A147E4"/>
    <w:rsid w:val="00A14988"/>
    <w:rsid w:val="00A15257"/>
    <w:rsid w:val="00A17897"/>
    <w:rsid w:val="00A17A57"/>
    <w:rsid w:val="00A20F11"/>
    <w:rsid w:val="00A22180"/>
    <w:rsid w:val="00A224AA"/>
    <w:rsid w:val="00A22FF8"/>
    <w:rsid w:val="00A249DA"/>
    <w:rsid w:val="00A25EB2"/>
    <w:rsid w:val="00A314FD"/>
    <w:rsid w:val="00A349B4"/>
    <w:rsid w:val="00A42F32"/>
    <w:rsid w:val="00A42F61"/>
    <w:rsid w:val="00A4649C"/>
    <w:rsid w:val="00A47187"/>
    <w:rsid w:val="00A51D74"/>
    <w:rsid w:val="00A52456"/>
    <w:rsid w:val="00A52AFD"/>
    <w:rsid w:val="00A57EC2"/>
    <w:rsid w:val="00A6015C"/>
    <w:rsid w:val="00A60987"/>
    <w:rsid w:val="00A64747"/>
    <w:rsid w:val="00A71C40"/>
    <w:rsid w:val="00A73318"/>
    <w:rsid w:val="00A7342D"/>
    <w:rsid w:val="00A73B1E"/>
    <w:rsid w:val="00A73E8D"/>
    <w:rsid w:val="00A7596B"/>
    <w:rsid w:val="00A800A2"/>
    <w:rsid w:val="00A83DAA"/>
    <w:rsid w:val="00A845C7"/>
    <w:rsid w:val="00A91595"/>
    <w:rsid w:val="00A927AD"/>
    <w:rsid w:val="00A93500"/>
    <w:rsid w:val="00A93C04"/>
    <w:rsid w:val="00A95DE8"/>
    <w:rsid w:val="00AA238F"/>
    <w:rsid w:val="00AA39AA"/>
    <w:rsid w:val="00AA5B00"/>
    <w:rsid w:val="00AA7F96"/>
    <w:rsid w:val="00AB2651"/>
    <w:rsid w:val="00AB3E64"/>
    <w:rsid w:val="00AB4506"/>
    <w:rsid w:val="00AB486B"/>
    <w:rsid w:val="00AB509C"/>
    <w:rsid w:val="00AB5D76"/>
    <w:rsid w:val="00AB7BE8"/>
    <w:rsid w:val="00AC2507"/>
    <w:rsid w:val="00AC5394"/>
    <w:rsid w:val="00AD0545"/>
    <w:rsid w:val="00AD0C66"/>
    <w:rsid w:val="00AD4832"/>
    <w:rsid w:val="00AD50B4"/>
    <w:rsid w:val="00AE0C50"/>
    <w:rsid w:val="00AE3EB5"/>
    <w:rsid w:val="00AE655B"/>
    <w:rsid w:val="00AE6B0A"/>
    <w:rsid w:val="00AE6DC4"/>
    <w:rsid w:val="00AF0BB3"/>
    <w:rsid w:val="00AF1714"/>
    <w:rsid w:val="00AF1D37"/>
    <w:rsid w:val="00AF3E46"/>
    <w:rsid w:val="00AF603F"/>
    <w:rsid w:val="00AF6DE3"/>
    <w:rsid w:val="00AF7671"/>
    <w:rsid w:val="00B0021D"/>
    <w:rsid w:val="00B016D3"/>
    <w:rsid w:val="00B02531"/>
    <w:rsid w:val="00B03023"/>
    <w:rsid w:val="00B04E96"/>
    <w:rsid w:val="00B2154A"/>
    <w:rsid w:val="00B246BE"/>
    <w:rsid w:val="00B2734A"/>
    <w:rsid w:val="00B305BB"/>
    <w:rsid w:val="00B32FE1"/>
    <w:rsid w:val="00B34756"/>
    <w:rsid w:val="00B34E3B"/>
    <w:rsid w:val="00B365B2"/>
    <w:rsid w:val="00B3721B"/>
    <w:rsid w:val="00B40F9E"/>
    <w:rsid w:val="00B41936"/>
    <w:rsid w:val="00B46244"/>
    <w:rsid w:val="00B47BF5"/>
    <w:rsid w:val="00B47C48"/>
    <w:rsid w:val="00B5428C"/>
    <w:rsid w:val="00B5450D"/>
    <w:rsid w:val="00B5546C"/>
    <w:rsid w:val="00B555FB"/>
    <w:rsid w:val="00B56B45"/>
    <w:rsid w:val="00B60A5B"/>
    <w:rsid w:val="00B61870"/>
    <w:rsid w:val="00B6383A"/>
    <w:rsid w:val="00B65958"/>
    <w:rsid w:val="00B67FCD"/>
    <w:rsid w:val="00B70E46"/>
    <w:rsid w:val="00B714F6"/>
    <w:rsid w:val="00B726EB"/>
    <w:rsid w:val="00B732B8"/>
    <w:rsid w:val="00B7375F"/>
    <w:rsid w:val="00B73B67"/>
    <w:rsid w:val="00B745EE"/>
    <w:rsid w:val="00B7682D"/>
    <w:rsid w:val="00B771FD"/>
    <w:rsid w:val="00B80AD9"/>
    <w:rsid w:val="00B80D6E"/>
    <w:rsid w:val="00B811E6"/>
    <w:rsid w:val="00B84AD0"/>
    <w:rsid w:val="00B86527"/>
    <w:rsid w:val="00B86BBB"/>
    <w:rsid w:val="00B92FFD"/>
    <w:rsid w:val="00B95212"/>
    <w:rsid w:val="00B96C75"/>
    <w:rsid w:val="00BA05D5"/>
    <w:rsid w:val="00BA1512"/>
    <w:rsid w:val="00BA2F3F"/>
    <w:rsid w:val="00BA5C84"/>
    <w:rsid w:val="00BA5D39"/>
    <w:rsid w:val="00BA64D6"/>
    <w:rsid w:val="00BA7591"/>
    <w:rsid w:val="00BB215F"/>
    <w:rsid w:val="00BB2BB2"/>
    <w:rsid w:val="00BB48A2"/>
    <w:rsid w:val="00BC11E4"/>
    <w:rsid w:val="00BC1684"/>
    <w:rsid w:val="00BC3F98"/>
    <w:rsid w:val="00BC4B8D"/>
    <w:rsid w:val="00BC4BC4"/>
    <w:rsid w:val="00BC6345"/>
    <w:rsid w:val="00BC7292"/>
    <w:rsid w:val="00BD0868"/>
    <w:rsid w:val="00BD1100"/>
    <w:rsid w:val="00BD18E3"/>
    <w:rsid w:val="00BD2491"/>
    <w:rsid w:val="00BD4917"/>
    <w:rsid w:val="00BD606D"/>
    <w:rsid w:val="00BD7F27"/>
    <w:rsid w:val="00BE00E3"/>
    <w:rsid w:val="00BE1219"/>
    <w:rsid w:val="00BE1D57"/>
    <w:rsid w:val="00BE355C"/>
    <w:rsid w:val="00BE3863"/>
    <w:rsid w:val="00BE6407"/>
    <w:rsid w:val="00BF22EB"/>
    <w:rsid w:val="00BF4555"/>
    <w:rsid w:val="00BF53DC"/>
    <w:rsid w:val="00BF6F25"/>
    <w:rsid w:val="00BF7515"/>
    <w:rsid w:val="00BF7593"/>
    <w:rsid w:val="00C04D8F"/>
    <w:rsid w:val="00C06558"/>
    <w:rsid w:val="00C07BF4"/>
    <w:rsid w:val="00C10057"/>
    <w:rsid w:val="00C11038"/>
    <w:rsid w:val="00C121F6"/>
    <w:rsid w:val="00C126E5"/>
    <w:rsid w:val="00C17D49"/>
    <w:rsid w:val="00C2097F"/>
    <w:rsid w:val="00C21218"/>
    <w:rsid w:val="00C232E7"/>
    <w:rsid w:val="00C23F9F"/>
    <w:rsid w:val="00C241FB"/>
    <w:rsid w:val="00C242EC"/>
    <w:rsid w:val="00C25BCA"/>
    <w:rsid w:val="00C2724F"/>
    <w:rsid w:val="00C278A9"/>
    <w:rsid w:val="00C27F58"/>
    <w:rsid w:val="00C305DE"/>
    <w:rsid w:val="00C31C46"/>
    <w:rsid w:val="00C344DB"/>
    <w:rsid w:val="00C3478C"/>
    <w:rsid w:val="00C36E6C"/>
    <w:rsid w:val="00C4124C"/>
    <w:rsid w:val="00C41418"/>
    <w:rsid w:val="00C426D3"/>
    <w:rsid w:val="00C4291E"/>
    <w:rsid w:val="00C458B6"/>
    <w:rsid w:val="00C465CD"/>
    <w:rsid w:val="00C53627"/>
    <w:rsid w:val="00C53C4C"/>
    <w:rsid w:val="00C56574"/>
    <w:rsid w:val="00C60A70"/>
    <w:rsid w:val="00C64C5C"/>
    <w:rsid w:val="00C65934"/>
    <w:rsid w:val="00C65966"/>
    <w:rsid w:val="00C701F5"/>
    <w:rsid w:val="00C71E3F"/>
    <w:rsid w:val="00C73931"/>
    <w:rsid w:val="00C75A45"/>
    <w:rsid w:val="00C83BD0"/>
    <w:rsid w:val="00C86B13"/>
    <w:rsid w:val="00C86E5B"/>
    <w:rsid w:val="00C93987"/>
    <w:rsid w:val="00C93E46"/>
    <w:rsid w:val="00C94910"/>
    <w:rsid w:val="00C96BA6"/>
    <w:rsid w:val="00C97793"/>
    <w:rsid w:val="00CA1702"/>
    <w:rsid w:val="00CA2702"/>
    <w:rsid w:val="00CA588A"/>
    <w:rsid w:val="00CB10AF"/>
    <w:rsid w:val="00CB114C"/>
    <w:rsid w:val="00CB1C87"/>
    <w:rsid w:val="00CB7781"/>
    <w:rsid w:val="00CC17F9"/>
    <w:rsid w:val="00CC24A0"/>
    <w:rsid w:val="00CC3379"/>
    <w:rsid w:val="00CC42D0"/>
    <w:rsid w:val="00CC53A6"/>
    <w:rsid w:val="00CC63EE"/>
    <w:rsid w:val="00CC7881"/>
    <w:rsid w:val="00CD0012"/>
    <w:rsid w:val="00CD4638"/>
    <w:rsid w:val="00CD6B18"/>
    <w:rsid w:val="00CD75F9"/>
    <w:rsid w:val="00CE07D0"/>
    <w:rsid w:val="00CE25D7"/>
    <w:rsid w:val="00CE37CB"/>
    <w:rsid w:val="00CE489E"/>
    <w:rsid w:val="00CE5216"/>
    <w:rsid w:val="00CE7888"/>
    <w:rsid w:val="00CF4D5B"/>
    <w:rsid w:val="00CF4F74"/>
    <w:rsid w:val="00CF52B9"/>
    <w:rsid w:val="00CF60CA"/>
    <w:rsid w:val="00CF7FBD"/>
    <w:rsid w:val="00D00931"/>
    <w:rsid w:val="00D02206"/>
    <w:rsid w:val="00D02E0C"/>
    <w:rsid w:val="00D0418E"/>
    <w:rsid w:val="00D05331"/>
    <w:rsid w:val="00D055FD"/>
    <w:rsid w:val="00D1096F"/>
    <w:rsid w:val="00D15209"/>
    <w:rsid w:val="00D17178"/>
    <w:rsid w:val="00D2071A"/>
    <w:rsid w:val="00D20F8E"/>
    <w:rsid w:val="00D216DB"/>
    <w:rsid w:val="00D21720"/>
    <w:rsid w:val="00D22271"/>
    <w:rsid w:val="00D2282B"/>
    <w:rsid w:val="00D22A27"/>
    <w:rsid w:val="00D231AB"/>
    <w:rsid w:val="00D24998"/>
    <w:rsid w:val="00D25ED6"/>
    <w:rsid w:val="00D268F5"/>
    <w:rsid w:val="00D26B75"/>
    <w:rsid w:val="00D27A6B"/>
    <w:rsid w:val="00D27EE1"/>
    <w:rsid w:val="00D304FE"/>
    <w:rsid w:val="00D32A7B"/>
    <w:rsid w:val="00D34BB6"/>
    <w:rsid w:val="00D41831"/>
    <w:rsid w:val="00D41D6C"/>
    <w:rsid w:val="00D46366"/>
    <w:rsid w:val="00D478DE"/>
    <w:rsid w:val="00D51BD0"/>
    <w:rsid w:val="00D551EF"/>
    <w:rsid w:val="00D5523B"/>
    <w:rsid w:val="00D5741E"/>
    <w:rsid w:val="00D57839"/>
    <w:rsid w:val="00D64A4F"/>
    <w:rsid w:val="00D651CC"/>
    <w:rsid w:val="00D66917"/>
    <w:rsid w:val="00D7553C"/>
    <w:rsid w:val="00D77E06"/>
    <w:rsid w:val="00D82EDC"/>
    <w:rsid w:val="00D83534"/>
    <w:rsid w:val="00D83B3F"/>
    <w:rsid w:val="00D84BBD"/>
    <w:rsid w:val="00D87756"/>
    <w:rsid w:val="00D903BB"/>
    <w:rsid w:val="00D920A8"/>
    <w:rsid w:val="00D92997"/>
    <w:rsid w:val="00D94B96"/>
    <w:rsid w:val="00D96F99"/>
    <w:rsid w:val="00D97A65"/>
    <w:rsid w:val="00DA7D0D"/>
    <w:rsid w:val="00DB01D9"/>
    <w:rsid w:val="00DB40D2"/>
    <w:rsid w:val="00DB552C"/>
    <w:rsid w:val="00DB5FE3"/>
    <w:rsid w:val="00DB6DA2"/>
    <w:rsid w:val="00DB7C29"/>
    <w:rsid w:val="00DC09D5"/>
    <w:rsid w:val="00DC1B82"/>
    <w:rsid w:val="00DC358F"/>
    <w:rsid w:val="00DC4A54"/>
    <w:rsid w:val="00DC4BB4"/>
    <w:rsid w:val="00DC5C99"/>
    <w:rsid w:val="00DC627D"/>
    <w:rsid w:val="00DC67BD"/>
    <w:rsid w:val="00DC6B31"/>
    <w:rsid w:val="00DC73C1"/>
    <w:rsid w:val="00DD06CB"/>
    <w:rsid w:val="00DD158B"/>
    <w:rsid w:val="00DD1D31"/>
    <w:rsid w:val="00DD6E57"/>
    <w:rsid w:val="00DE0336"/>
    <w:rsid w:val="00DE063C"/>
    <w:rsid w:val="00DE14A2"/>
    <w:rsid w:val="00DE2682"/>
    <w:rsid w:val="00DE26F1"/>
    <w:rsid w:val="00DE2C40"/>
    <w:rsid w:val="00DE40E0"/>
    <w:rsid w:val="00DE701F"/>
    <w:rsid w:val="00DE7630"/>
    <w:rsid w:val="00DE7B68"/>
    <w:rsid w:val="00DF078D"/>
    <w:rsid w:val="00DF209E"/>
    <w:rsid w:val="00DF4B30"/>
    <w:rsid w:val="00DF6B6B"/>
    <w:rsid w:val="00E0036A"/>
    <w:rsid w:val="00E01443"/>
    <w:rsid w:val="00E0186D"/>
    <w:rsid w:val="00E04169"/>
    <w:rsid w:val="00E11561"/>
    <w:rsid w:val="00E1233A"/>
    <w:rsid w:val="00E16653"/>
    <w:rsid w:val="00E2254D"/>
    <w:rsid w:val="00E2467C"/>
    <w:rsid w:val="00E25418"/>
    <w:rsid w:val="00E266BD"/>
    <w:rsid w:val="00E26F4F"/>
    <w:rsid w:val="00E32D0E"/>
    <w:rsid w:val="00E33105"/>
    <w:rsid w:val="00E36044"/>
    <w:rsid w:val="00E36706"/>
    <w:rsid w:val="00E36D6C"/>
    <w:rsid w:val="00E3738A"/>
    <w:rsid w:val="00E37582"/>
    <w:rsid w:val="00E377CE"/>
    <w:rsid w:val="00E37A84"/>
    <w:rsid w:val="00E40981"/>
    <w:rsid w:val="00E40F47"/>
    <w:rsid w:val="00E4664E"/>
    <w:rsid w:val="00E469E1"/>
    <w:rsid w:val="00E46CD5"/>
    <w:rsid w:val="00E509FF"/>
    <w:rsid w:val="00E50AA6"/>
    <w:rsid w:val="00E52AC6"/>
    <w:rsid w:val="00E54B8D"/>
    <w:rsid w:val="00E54CB1"/>
    <w:rsid w:val="00E55649"/>
    <w:rsid w:val="00E60BA8"/>
    <w:rsid w:val="00E60D46"/>
    <w:rsid w:val="00E6377E"/>
    <w:rsid w:val="00E64610"/>
    <w:rsid w:val="00E66D97"/>
    <w:rsid w:val="00E67519"/>
    <w:rsid w:val="00E70076"/>
    <w:rsid w:val="00E72B1C"/>
    <w:rsid w:val="00E73BB1"/>
    <w:rsid w:val="00E750AB"/>
    <w:rsid w:val="00E76ED9"/>
    <w:rsid w:val="00E76F29"/>
    <w:rsid w:val="00E77223"/>
    <w:rsid w:val="00E809DD"/>
    <w:rsid w:val="00E82270"/>
    <w:rsid w:val="00E853E0"/>
    <w:rsid w:val="00E856F7"/>
    <w:rsid w:val="00E90072"/>
    <w:rsid w:val="00E90C9F"/>
    <w:rsid w:val="00E913CB"/>
    <w:rsid w:val="00E9251A"/>
    <w:rsid w:val="00E92A88"/>
    <w:rsid w:val="00E94152"/>
    <w:rsid w:val="00E94623"/>
    <w:rsid w:val="00E95F71"/>
    <w:rsid w:val="00EA0786"/>
    <w:rsid w:val="00EA1C31"/>
    <w:rsid w:val="00EA215B"/>
    <w:rsid w:val="00EB49B4"/>
    <w:rsid w:val="00EB54B2"/>
    <w:rsid w:val="00EC0924"/>
    <w:rsid w:val="00EC0EE6"/>
    <w:rsid w:val="00EC280D"/>
    <w:rsid w:val="00EC2CDF"/>
    <w:rsid w:val="00EC54E0"/>
    <w:rsid w:val="00EC666F"/>
    <w:rsid w:val="00ED37CE"/>
    <w:rsid w:val="00ED3925"/>
    <w:rsid w:val="00ED3E11"/>
    <w:rsid w:val="00ED5418"/>
    <w:rsid w:val="00ED6646"/>
    <w:rsid w:val="00EE1132"/>
    <w:rsid w:val="00EE5774"/>
    <w:rsid w:val="00EE6081"/>
    <w:rsid w:val="00EF1E57"/>
    <w:rsid w:val="00EF272A"/>
    <w:rsid w:val="00EF2D46"/>
    <w:rsid w:val="00EF43CA"/>
    <w:rsid w:val="00EF45B7"/>
    <w:rsid w:val="00EF5422"/>
    <w:rsid w:val="00EF56D6"/>
    <w:rsid w:val="00EF7ABB"/>
    <w:rsid w:val="00EF7D98"/>
    <w:rsid w:val="00F00C58"/>
    <w:rsid w:val="00F00CB2"/>
    <w:rsid w:val="00F057DE"/>
    <w:rsid w:val="00F11090"/>
    <w:rsid w:val="00F138F5"/>
    <w:rsid w:val="00F13F76"/>
    <w:rsid w:val="00F14DE7"/>
    <w:rsid w:val="00F14F71"/>
    <w:rsid w:val="00F17C4A"/>
    <w:rsid w:val="00F2045E"/>
    <w:rsid w:val="00F20BBE"/>
    <w:rsid w:val="00F2425A"/>
    <w:rsid w:val="00F25956"/>
    <w:rsid w:val="00F270BC"/>
    <w:rsid w:val="00F276E9"/>
    <w:rsid w:val="00F30833"/>
    <w:rsid w:val="00F31994"/>
    <w:rsid w:val="00F330A7"/>
    <w:rsid w:val="00F33E7C"/>
    <w:rsid w:val="00F34823"/>
    <w:rsid w:val="00F36A1C"/>
    <w:rsid w:val="00F36BC5"/>
    <w:rsid w:val="00F435C5"/>
    <w:rsid w:val="00F439DD"/>
    <w:rsid w:val="00F464B4"/>
    <w:rsid w:val="00F479C1"/>
    <w:rsid w:val="00F50280"/>
    <w:rsid w:val="00F50EB5"/>
    <w:rsid w:val="00F5429D"/>
    <w:rsid w:val="00F60473"/>
    <w:rsid w:val="00F630AF"/>
    <w:rsid w:val="00F6516C"/>
    <w:rsid w:val="00F65E23"/>
    <w:rsid w:val="00F67E81"/>
    <w:rsid w:val="00F71317"/>
    <w:rsid w:val="00F713BC"/>
    <w:rsid w:val="00F74F33"/>
    <w:rsid w:val="00F76114"/>
    <w:rsid w:val="00F80EBA"/>
    <w:rsid w:val="00F8435E"/>
    <w:rsid w:val="00F84541"/>
    <w:rsid w:val="00F84B0F"/>
    <w:rsid w:val="00F84CAC"/>
    <w:rsid w:val="00F84F88"/>
    <w:rsid w:val="00F85E6D"/>
    <w:rsid w:val="00F865EC"/>
    <w:rsid w:val="00F877FE"/>
    <w:rsid w:val="00F911AF"/>
    <w:rsid w:val="00F9405A"/>
    <w:rsid w:val="00F94522"/>
    <w:rsid w:val="00FA2940"/>
    <w:rsid w:val="00FA2B55"/>
    <w:rsid w:val="00FA444E"/>
    <w:rsid w:val="00FB217C"/>
    <w:rsid w:val="00FB25D0"/>
    <w:rsid w:val="00FB4928"/>
    <w:rsid w:val="00FC6973"/>
    <w:rsid w:val="00FC6DE9"/>
    <w:rsid w:val="00FD024C"/>
    <w:rsid w:val="00FD4C79"/>
    <w:rsid w:val="00FD6238"/>
    <w:rsid w:val="00FD6829"/>
    <w:rsid w:val="00FE01AD"/>
    <w:rsid w:val="00FE09B6"/>
    <w:rsid w:val="00FE1132"/>
    <w:rsid w:val="00FE2C41"/>
    <w:rsid w:val="00FE4D60"/>
    <w:rsid w:val="00FE66C3"/>
    <w:rsid w:val="00FE6772"/>
    <w:rsid w:val="00FF1D44"/>
    <w:rsid w:val="00FF74B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BDE16B"/>
  <w15:docId w15:val="{744B6F05-FBEE-4010-A1DE-09E82783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43D"/>
    <w:pPr>
      <w:widowControl w:val="0"/>
    </w:pPr>
    <w:rPr>
      <w:snapToGrid w:val="0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DC358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7418B"/>
  </w:style>
  <w:style w:type="paragraph" w:styleId="Header">
    <w:name w:val="header"/>
    <w:basedOn w:val="Normal"/>
    <w:rsid w:val="0007418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7418B"/>
    <w:pPr>
      <w:tabs>
        <w:tab w:val="center" w:pos="4252"/>
        <w:tab w:val="right" w:pos="8504"/>
      </w:tabs>
    </w:pPr>
  </w:style>
  <w:style w:type="character" w:customStyle="1" w:styleId="Heading3Char">
    <w:name w:val="Heading 3 Char"/>
    <w:basedOn w:val="DefaultParagraphFont"/>
    <w:link w:val="Heading3"/>
    <w:rsid w:val="00DC358F"/>
    <w:rPr>
      <w:rFonts w:ascii="Cambria" w:eastAsia="Times New Roman" w:hAnsi="Cambria" w:cs="Times New Roman"/>
      <w:b/>
      <w:bCs/>
      <w:snapToGrid w:val="0"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rsid w:val="00705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29D"/>
    <w:pPr>
      <w:ind w:left="720"/>
    </w:pPr>
  </w:style>
  <w:style w:type="table" w:styleId="TableGrid">
    <w:name w:val="Table Grid"/>
    <w:basedOn w:val="TableNormal"/>
    <w:rsid w:val="00B56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4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E4D60"/>
    <w:pPr>
      <w:widowControl/>
    </w:pPr>
    <w:rPr>
      <w:b/>
      <w:bCs/>
      <w:snapToGrid/>
      <w:sz w:val="20"/>
      <w:szCs w:val="20"/>
      <w:lang w:val="ca-ES" w:eastAsia="en-US"/>
    </w:rPr>
  </w:style>
  <w:style w:type="character" w:customStyle="1" w:styleId="BodyTextChar">
    <w:name w:val="Body Text Char"/>
    <w:basedOn w:val="DefaultParagraphFont"/>
    <w:link w:val="BodyText"/>
    <w:rsid w:val="00FE4D60"/>
    <w:rPr>
      <w:b/>
      <w:bCs/>
      <w:lang w:val="ca-ES"/>
    </w:rPr>
  </w:style>
  <w:style w:type="paragraph" w:styleId="BalloonText">
    <w:name w:val="Balloon Text"/>
    <w:basedOn w:val="Normal"/>
    <w:link w:val="BalloonTextChar"/>
    <w:rsid w:val="005A2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21BA"/>
    <w:rPr>
      <w:rFonts w:ascii="Tahoma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casta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ouzidi\Desktop\Demandes%20de%20Caisses\D&#233;pense%20de%20Cais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2DA1-20C8-417C-9AC4-14C0FCD3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Dépense de Caisse</Template>
  <TotalTime>3653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Lear Corp.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rbouzidi</dc:creator>
  <cp:lastModifiedBy>Account_Activation_1</cp:lastModifiedBy>
  <cp:revision>142</cp:revision>
  <cp:lastPrinted>2024-02-14T10:05:00Z</cp:lastPrinted>
  <dcterms:created xsi:type="dcterms:W3CDTF">2017-02-28T16:25:00Z</dcterms:created>
  <dcterms:modified xsi:type="dcterms:W3CDTF">2024-02-26T09:32:00Z</dcterms:modified>
</cp:coreProperties>
</file>