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6677" w14:textId="77777777" w:rsidR="00F2425A" w:rsidRPr="00BD1100" w:rsidRDefault="00F2425A" w:rsidP="00F2425A">
      <w:pPr>
        <w:rPr>
          <w:rFonts w:asciiTheme="minorBidi" w:hAnsiTheme="minorBidi" w:cstheme="minorBidi"/>
          <w:lang w:val="fr-FR" w:eastAsia="en-US"/>
        </w:rPr>
      </w:pPr>
    </w:p>
    <w:p w14:paraId="57D6B32E" w14:textId="22D0EDDF" w:rsidR="00FE4D60" w:rsidRPr="00BD1100" w:rsidRDefault="00707DA9" w:rsidP="00FE4D60">
      <w:pPr>
        <w:pStyle w:val="Heading3"/>
        <w:widowControl/>
        <w:spacing w:before="0" w:after="0"/>
        <w:jc w:val="center"/>
        <w:rPr>
          <w:rFonts w:asciiTheme="minorBidi" w:hAnsiTheme="minorBidi" w:cstheme="minorBidi"/>
          <w:snapToGrid/>
          <w:sz w:val="36"/>
          <w:szCs w:val="36"/>
          <w:lang w:val="fr-FR" w:eastAsia="en-US"/>
        </w:rPr>
      </w:pPr>
      <w:r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>Avance</w:t>
      </w:r>
      <w:r w:rsidR="00757F5E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de</w:t>
      </w:r>
      <w:r w:rsidR="00FE4D6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Caisse</w:t>
      </w:r>
      <w:r w:rsidR="00BD1100" w:rsidRPr="00BD1100">
        <w:rPr>
          <w:rFonts w:asciiTheme="minorBidi" w:hAnsiTheme="minorBidi" w:cstheme="minorBidi"/>
          <w:snapToGrid/>
          <w:sz w:val="36"/>
          <w:szCs w:val="36"/>
          <w:lang w:val="fr-FR" w:eastAsia="en-US"/>
        </w:rPr>
        <w:t xml:space="preserve"> #&lt;id&gt;</w:t>
      </w:r>
    </w:p>
    <w:p w14:paraId="62A4BE48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6524B07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B91A23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D07DBB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183B705" w14:textId="061E4753" w:rsidR="00FE4D60" w:rsidRPr="00227243" w:rsidRDefault="00BD1100" w:rsidP="00497E32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DATE :</w:t>
      </w:r>
      <w:r w:rsidR="00FE4D60" w:rsidRPr="00227243">
        <w:rPr>
          <w:rFonts w:asciiTheme="minorBidi" w:hAnsiTheme="minorBidi" w:cstheme="minorBidi"/>
          <w:sz w:val="22"/>
          <w:szCs w:val="22"/>
          <w:lang w:val="fr-FR"/>
        </w:rPr>
        <w:t xml:space="preserve"> </w:t>
      </w:r>
      <w:r w:rsidR="00C465CD" w:rsidRPr="00227243">
        <w:rPr>
          <w:rFonts w:asciiTheme="minorBidi" w:hAnsiTheme="minorBidi" w:cstheme="minorBidi"/>
          <w:sz w:val="22"/>
          <w:szCs w:val="22"/>
          <w:lang w:val="fr-FR"/>
        </w:rPr>
        <w:t>&lt;date&gt;</w:t>
      </w:r>
    </w:p>
    <w:p w14:paraId="084C0652" w14:textId="77777777" w:rsidR="00C465CD" w:rsidRPr="00227243" w:rsidRDefault="00C465CD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153C392D" w14:textId="331BC6B6" w:rsidR="00C465CD" w:rsidRPr="00227243" w:rsidRDefault="00C465CD" w:rsidP="007E7A3A">
      <w:pPr>
        <w:ind w:left="540"/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NUMERO DE </w:t>
      </w:r>
      <w:r w:rsidR="00BD1100"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>CONFIRMATION :</w:t>
      </w:r>
      <w:r w:rsidRPr="00227243">
        <w:rPr>
          <w:rFonts w:asciiTheme="minorBidi" w:hAnsiTheme="minorBidi" w:cstheme="minorBidi"/>
          <w:b/>
          <w:snapToGrid/>
          <w:sz w:val="22"/>
          <w:szCs w:val="22"/>
          <w:lang w:val="fr-FR" w:eastAsia="en-US"/>
        </w:rPr>
        <w:t xml:space="preserve"> </w:t>
      </w:r>
      <w:r w:rsidRPr="00227243">
        <w:rPr>
          <w:rFonts w:asciiTheme="minorBidi" w:hAnsiTheme="minorBidi" w:cstheme="minorBidi"/>
          <w:sz w:val="22"/>
          <w:szCs w:val="22"/>
          <w:lang w:val="fr-FR"/>
        </w:rPr>
        <w:t>&lt;</w:t>
      </w:r>
      <w:proofErr w:type="spellStart"/>
      <w:r w:rsidRPr="00227243">
        <w:rPr>
          <w:rFonts w:asciiTheme="minorBidi" w:hAnsiTheme="minorBidi" w:cstheme="minorBidi"/>
          <w:sz w:val="22"/>
          <w:szCs w:val="22"/>
          <w:lang w:val="fr-FR"/>
        </w:rPr>
        <w:t>confirmation_number</w:t>
      </w:r>
      <w:proofErr w:type="spellEnd"/>
      <w:r w:rsidRPr="00227243">
        <w:rPr>
          <w:rFonts w:asciiTheme="minorBidi" w:hAnsiTheme="minorBidi" w:cstheme="minorBidi"/>
          <w:sz w:val="22"/>
          <w:szCs w:val="22"/>
          <w:lang w:val="fr-FR"/>
        </w:rPr>
        <w:t>&gt;</w:t>
      </w: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val="fr-FR" w:eastAsia="en-US"/>
        </w:rPr>
        <w:t xml:space="preserve"> </w:t>
      </w:r>
    </w:p>
    <w:p w14:paraId="55110A9D" w14:textId="14D8A0E4" w:rsidR="00FE4D60" w:rsidRPr="00227243" w:rsidRDefault="00FE4D60" w:rsidP="007E7A3A">
      <w:pPr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09D11409" w14:textId="1FD49C0C" w:rsidR="00FE4D60" w:rsidRPr="00227243" w:rsidRDefault="00BD1100" w:rsidP="00A52AFD">
      <w:pPr>
        <w:ind w:left="540"/>
        <w:rPr>
          <w:rFonts w:asciiTheme="minorBidi" w:hAnsiTheme="minorBidi" w:cstheme="minorBidi"/>
          <w:sz w:val="22"/>
          <w:szCs w:val="22"/>
        </w:rPr>
      </w:pPr>
      <w:r w:rsidRPr="00227243"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  <w:t>DESTINATAIRE:</w:t>
      </w:r>
      <w:r w:rsidR="00FE4D60"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&lt;</w:t>
      </w:r>
      <w:proofErr w:type="spellStart"/>
      <w:r w:rsidR="00A60987" w:rsidRPr="00227243">
        <w:rPr>
          <w:rFonts w:asciiTheme="minorBidi" w:hAnsiTheme="minorBidi" w:cstheme="minorBidi"/>
          <w:bCs/>
          <w:sz w:val="22"/>
          <w:szCs w:val="22"/>
        </w:rPr>
        <w:t>full_</w:t>
      </w:r>
      <w:r w:rsidR="00C465CD" w:rsidRPr="00227243">
        <w:rPr>
          <w:rFonts w:asciiTheme="minorBidi" w:hAnsiTheme="minorBidi" w:cstheme="minorBidi"/>
          <w:bCs/>
          <w:sz w:val="22"/>
          <w:szCs w:val="22"/>
        </w:rPr>
        <w:t>name</w:t>
      </w:r>
      <w:proofErr w:type="spellEnd"/>
      <w:r w:rsidR="00C465CD" w:rsidRPr="00227243">
        <w:rPr>
          <w:rFonts w:asciiTheme="minorBidi" w:hAnsiTheme="minorBidi" w:cstheme="minorBidi"/>
          <w:bCs/>
          <w:sz w:val="22"/>
          <w:szCs w:val="22"/>
        </w:rPr>
        <w:t>&gt;</w:t>
      </w:r>
    </w:p>
    <w:p w14:paraId="08C26FCD" w14:textId="0E4B1DC8" w:rsidR="00C465CD" w:rsidRPr="00227243" w:rsidRDefault="00C465CD" w:rsidP="00A52AFD">
      <w:pPr>
        <w:ind w:left="540"/>
        <w:rPr>
          <w:rFonts w:asciiTheme="minorBidi" w:hAnsiTheme="minorBidi" w:cstheme="minorBidi"/>
          <w:sz w:val="22"/>
          <w:szCs w:val="22"/>
        </w:rPr>
      </w:pPr>
    </w:p>
    <w:p w14:paraId="4304CD78" w14:textId="77777777" w:rsidR="00D66917" w:rsidRPr="00227243" w:rsidRDefault="00D66917" w:rsidP="00A52AFD">
      <w:pPr>
        <w:ind w:left="540"/>
        <w:rPr>
          <w:rFonts w:asciiTheme="minorBidi" w:hAnsiTheme="minorBidi" w:cstheme="minorBidi"/>
          <w:b/>
          <w:snapToGrid/>
          <w:sz w:val="22"/>
          <w:szCs w:val="22"/>
          <w:u w:val="single"/>
          <w:lang w:eastAsia="en-US"/>
        </w:rPr>
      </w:pPr>
    </w:p>
    <w:p w14:paraId="4AABC258" w14:textId="6E2B0858" w:rsidR="00BD1100" w:rsidRPr="00BD1100" w:rsidRDefault="00BD1100" w:rsidP="00453FE1">
      <w:pPr>
        <w:ind w:left="7200" w:right="440" w:firstLine="720"/>
        <w:rPr>
          <w:rFonts w:asciiTheme="minorBidi" w:hAnsiTheme="minorBidi" w:cstheme="minorBidi"/>
          <w:b/>
        </w:rPr>
      </w:pPr>
      <w:r w:rsidRPr="005005E8">
        <w:rPr>
          <w:rFonts w:asciiTheme="minorBidi" w:hAnsiTheme="minorBidi" w:cstheme="minorBidi"/>
          <w:b/>
          <w:sz w:val="22"/>
          <w:szCs w:val="22"/>
          <w:u w:val="single"/>
        </w:rPr>
        <w:t>MONTANT:</w:t>
      </w:r>
      <w:r w:rsidRPr="00227243">
        <w:rPr>
          <w:rFonts w:asciiTheme="minorBidi" w:hAnsiTheme="minorBidi" w:cstheme="minorBidi"/>
          <w:b/>
          <w:sz w:val="22"/>
          <w:szCs w:val="22"/>
        </w:rPr>
        <w:t xml:space="preserve"> </w:t>
      </w:r>
      <w:r w:rsidRPr="00227243">
        <w:rPr>
          <w:rFonts w:asciiTheme="minorBidi" w:hAnsiTheme="minorBidi" w:cstheme="minorBidi"/>
          <w:bCs/>
          <w:sz w:val="22"/>
          <w:szCs w:val="22"/>
        </w:rPr>
        <w:t>&lt;amount&gt; &lt;currency&gt;</w:t>
      </w:r>
    </w:p>
    <w:p w14:paraId="34FA5F6F" w14:textId="77777777" w:rsidR="0089400B" w:rsidRPr="00BD1100" w:rsidRDefault="0089400B" w:rsidP="00CB114C">
      <w:pPr>
        <w:ind w:left="540"/>
        <w:rPr>
          <w:rFonts w:asciiTheme="minorBidi" w:hAnsiTheme="minorBidi" w:cstheme="minorBidi"/>
        </w:rPr>
      </w:pPr>
    </w:p>
    <w:tbl>
      <w:tblPr>
        <w:tblStyle w:val="TableGrid"/>
        <w:bidiVisual/>
        <w:tblW w:w="0" w:type="auto"/>
        <w:tblInd w:w="593" w:type="dxa"/>
        <w:tblLook w:val="04A0" w:firstRow="1" w:lastRow="0" w:firstColumn="1" w:lastColumn="0" w:noHBand="0" w:noVBand="1"/>
      </w:tblPr>
      <w:tblGrid>
        <w:gridCol w:w="10695"/>
      </w:tblGrid>
      <w:tr w:rsidR="0030747A" w14:paraId="7F09110A" w14:textId="77777777" w:rsidTr="0030747A">
        <w:trPr>
          <w:trHeight w:val="816"/>
        </w:trPr>
        <w:tc>
          <w:tcPr>
            <w:tcW w:w="10695" w:type="dxa"/>
          </w:tcPr>
          <w:p w14:paraId="72B403F7" w14:textId="754AEB8F" w:rsidR="0030747A" w:rsidRPr="0030747A" w:rsidRDefault="0030747A" w:rsidP="0030747A">
            <w:pPr>
              <w:rPr>
                <w:rFonts w:asciiTheme="minorBidi" w:hAnsiTheme="minorBidi" w:cstheme="minorBidi"/>
                <w:b/>
                <w:sz w:val="22"/>
                <w:szCs w:val="22"/>
                <w:rtl/>
                <w:lang w:val="fr-FR"/>
              </w:rPr>
            </w:pPr>
            <w:r w:rsidRPr="004A426C">
              <w:rPr>
                <w:rFonts w:asciiTheme="minorBidi" w:hAnsiTheme="minorBidi" w:cstheme="minorBidi"/>
                <w:b/>
                <w:sz w:val="22"/>
                <w:szCs w:val="22"/>
              </w:rPr>
              <w:br/>
            </w:r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&lt;</w:t>
            </w:r>
            <w:proofErr w:type="spellStart"/>
            <w:proofErr w:type="gram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worded</w:t>
            </w:r>
            <w:proofErr w:type="gram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_amount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 &lt;</w:t>
            </w:r>
            <w:proofErr w:type="spellStart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currency</w:t>
            </w:r>
            <w:proofErr w:type="spellEnd"/>
            <w:r w:rsidRPr="00227243">
              <w:rPr>
                <w:rFonts w:asciiTheme="minorBidi" w:hAnsiTheme="minorBidi" w:cstheme="minorBidi"/>
                <w:b/>
                <w:sz w:val="22"/>
                <w:szCs w:val="22"/>
                <w:lang w:val="fr-FR"/>
              </w:rPr>
              <w:t>&gt;</w:t>
            </w:r>
          </w:p>
        </w:tc>
      </w:tr>
    </w:tbl>
    <w:p w14:paraId="76006F12" w14:textId="77777777" w:rsidR="0089400B" w:rsidRPr="00BD1100" w:rsidRDefault="0089400B" w:rsidP="0030747A">
      <w:pPr>
        <w:rPr>
          <w:rFonts w:asciiTheme="minorBidi" w:hAnsiTheme="minorBidi" w:cstheme="minorBidi"/>
        </w:rPr>
      </w:pPr>
    </w:p>
    <w:p w14:paraId="1A67E604" w14:textId="77777777" w:rsidR="0030747A" w:rsidRDefault="0030747A" w:rsidP="00CB114C">
      <w:pPr>
        <w:pStyle w:val="BodyText"/>
        <w:spacing w:line="360" w:lineRule="auto"/>
        <w:ind w:left="540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p w14:paraId="09B1F7F5" w14:textId="576009E1" w:rsidR="00FE4D60" w:rsidRPr="00227243" w:rsidRDefault="00C41418" w:rsidP="00CB114C">
      <w:pPr>
        <w:pStyle w:val="BodyText"/>
        <w:spacing w:line="360" w:lineRule="auto"/>
        <w:ind w:left="540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DESCRIPTION</w:t>
      </w:r>
      <w:r w:rsidR="00FE4D60"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 : </w:t>
      </w:r>
    </w:p>
    <w:p w14:paraId="0B823392" w14:textId="32F1CEB3" w:rsidR="00FE4D60" w:rsidRPr="00227243" w:rsidRDefault="00C465CD" w:rsidP="007E7A3A">
      <w:pPr>
        <w:pStyle w:val="BodyText"/>
        <w:spacing w:line="360" w:lineRule="auto"/>
        <w:ind w:left="540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description</w:t>
      </w:r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731A72C" w14:textId="77777777" w:rsidR="00C465CD" w:rsidRPr="00227243" w:rsidRDefault="00C465CD" w:rsidP="007E7A3A">
      <w:pPr>
        <w:pStyle w:val="BodyText"/>
        <w:spacing w:line="360" w:lineRule="auto"/>
        <w:ind w:left="540"/>
        <w:rPr>
          <w:rFonts w:asciiTheme="minorBidi" w:hAnsiTheme="minorBidi" w:cstheme="minorBidi"/>
          <w:sz w:val="22"/>
          <w:szCs w:val="22"/>
          <w:lang w:val="fr-FR"/>
        </w:rPr>
      </w:pPr>
    </w:p>
    <w:p w14:paraId="4E2A8CE4" w14:textId="1758C89F" w:rsidR="005B60C2" w:rsidRPr="00227243" w:rsidRDefault="00C465CD" w:rsidP="005B60C2">
      <w:pPr>
        <w:pStyle w:val="BodyText"/>
        <w:spacing w:line="360" w:lineRule="auto"/>
        <w:ind w:left="540"/>
        <w:rPr>
          <w:rFonts w:asciiTheme="minorBidi" w:hAnsiTheme="minorBidi" w:cstheme="minorBidi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LES </w:t>
      </w:r>
      <w:r w:rsidRPr="00A52456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 xml:space="preserve">DEPENSES </w:t>
      </w:r>
      <w:r w:rsidRPr="00A52456">
        <w:rPr>
          <w:rFonts w:asciiTheme="minorBidi" w:hAnsiTheme="minorBidi" w:cstheme="minorBidi"/>
          <w:sz w:val="22"/>
          <w:szCs w:val="22"/>
          <w:u w:val="single"/>
          <w:lang w:val="fr-FR"/>
        </w:rPr>
        <w:t>:</w:t>
      </w:r>
    </w:p>
    <w:p w14:paraId="7C90FF84" w14:textId="29571AAE" w:rsidR="00C465CD" w:rsidRPr="00227243" w:rsidRDefault="00A60987" w:rsidP="005B60C2">
      <w:pPr>
        <w:pStyle w:val="BodyText"/>
        <w:spacing w:line="360" w:lineRule="auto"/>
        <w:ind w:left="540"/>
        <w:rPr>
          <w:rFonts w:asciiTheme="minorBidi" w:hAnsiTheme="minorBidi" w:cstheme="minorBidi"/>
          <w:b w:val="0"/>
          <w:sz w:val="22"/>
          <w:szCs w:val="22"/>
          <w:lang w:val="fr-FR"/>
        </w:rPr>
      </w:pPr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&lt;</w:t>
      </w:r>
      <w:proofErr w:type="spellStart"/>
      <w:proofErr w:type="gramStart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expenses</w:t>
      </w:r>
      <w:proofErr w:type="spellEnd"/>
      <w:proofErr w:type="gramEnd"/>
      <w:r w:rsidRPr="00227243">
        <w:rPr>
          <w:rFonts w:asciiTheme="minorBidi" w:hAnsiTheme="minorBidi" w:cstheme="minorBidi"/>
          <w:b w:val="0"/>
          <w:sz w:val="22"/>
          <w:szCs w:val="22"/>
          <w:lang w:val="fr-FR"/>
        </w:rPr>
        <w:t>&gt;</w:t>
      </w:r>
    </w:p>
    <w:p w14:paraId="3B83DEBA" w14:textId="77777777" w:rsidR="00D66917" w:rsidRPr="00227243" w:rsidRDefault="00D66917" w:rsidP="005B60C2">
      <w:pPr>
        <w:pStyle w:val="BodyText"/>
        <w:spacing w:line="360" w:lineRule="auto"/>
        <w:ind w:left="540"/>
        <w:rPr>
          <w:rFonts w:asciiTheme="minorBidi" w:hAnsiTheme="minorBidi" w:cstheme="minorBidi"/>
          <w:b w:val="0"/>
          <w:sz w:val="22"/>
          <w:szCs w:val="22"/>
          <w:lang w:val="fr-FR"/>
        </w:rPr>
      </w:pPr>
    </w:p>
    <w:p w14:paraId="56031F6D" w14:textId="37D7E463" w:rsidR="00D66917" w:rsidRDefault="00BD1100" w:rsidP="00227243">
      <w:pPr>
        <w:pStyle w:val="BodyText"/>
        <w:spacing w:line="360" w:lineRule="auto"/>
        <w:ind w:left="540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  <w:r w:rsidRPr="00227243"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  <w:t>SIGNATURE :</w:t>
      </w:r>
    </w:p>
    <w:p w14:paraId="171A3718" w14:textId="77777777" w:rsidR="00227243" w:rsidRPr="00227243" w:rsidRDefault="00227243" w:rsidP="00227243">
      <w:pPr>
        <w:pStyle w:val="BodyText"/>
        <w:spacing w:line="360" w:lineRule="auto"/>
        <w:ind w:left="540"/>
        <w:rPr>
          <w:rFonts w:asciiTheme="minorBidi" w:hAnsiTheme="minorBidi" w:cstheme="minorBidi"/>
          <w:bCs w:val="0"/>
          <w:sz w:val="22"/>
          <w:szCs w:val="22"/>
          <w:u w:val="single"/>
          <w:lang w:val="fr-FR"/>
        </w:rPr>
      </w:pPr>
    </w:p>
    <w:tbl>
      <w:tblPr>
        <w:tblW w:w="107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2410"/>
        <w:gridCol w:w="2227"/>
        <w:gridCol w:w="2093"/>
        <w:gridCol w:w="2031"/>
      </w:tblGrid>
      <w:tr w:rsidR="00671FE0" w:rsidRPr="00BD1100" w14:paraId="7A983E4A" w14:textId="77777777" w:rsidTr="008B3D8B">
        <w:trPr>
          <w:trHeight w:val="561"/>
          <w:jc w:val="center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0BE4B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BENEFICIAIRE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31331E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MANAGER DEPARTEMENT</w:t>
            </w:r>
          </w:p>
        </w:tc>
        <w:tc>
          <w:tcPr>
            <w:tcW w:w="2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2C0A4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TRESORERIE</w:t>
            </w:r>
          </w:p>
        </w:tc>
        <w:tc>
          <w:tcPr>
            <w:tcW w:w="20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53D00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FINANCIER</w:t>
            </w:r>
          </w:p>
        </w:tc>
        <w:tc>
          <w:tcPr>
            <w:tcW w:w="2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A218A5" w14:textId="77777777" w:rsidR="00671FE0" w:rsidRPr="00BD1100" w:rsidRDefault="00671FE0" w:rsidP="008B3D8B">
            <w:pPr>
              <w:widowControl/>
              <w:spacing w:after="240"/>
              <w:jc w:val="center"/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b/>
                <w:bCs/>
                <w:snapToGrid/>
                <w:sz w:val="16"/>
                <w:szCs w:val="16"/>
                <w:lang w:val="fr-FR" w:eastAsia="fr-MA"/>
              </w:rPr>
              <w:t>DIRECTEUR GENERAL</w:t>
            </w:r>
          </w:p>
        </w:tc>
      </w:tr>
      <w:tr w:rsidR="00671FE0" w:rsidRPr="00BD1100" w14:paraId="00645580" w14:textId="77777777" w:rsidTr="00DD158B">
        <w:trPr>
          <w:trHeight w:val="797"/>
          <w:jc w:val="center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9AA09B" w14:textId="77777777" w:rsidR="00671FE0" w:rsidRPr="00BD1100" w:rsidRDefault="00671FE0" w:rsidP="00671FE0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  <w:t> 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040BC" w14:textId="019367E5" w:rsidR="00671FE0" w:rsidRPr="00BD1100" w:rsidRDefault="00C465CD" w:rsidP="00DB40D2">
            <w:pPr>
              <w:widowControl/>
              <w:spacing w:line="600" w:lineRule="auto"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&lt;</w:t>
            </w:r>
            <w:proofErr w:type="spellStart"/>
            <w:proofErr w:type="gramStart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mg</w:t>
            </w:r>
            <w:proofErr w:type="gramEnd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&gt;</w:t>
            </w:r>
          </w:p>
        </w:tc>
        <w:tc>
          <w:tcPr>
            <w:tcW w:w="22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051C0" w14:textId="6B3069E0" w:rsidR="00671FE0" w:rsidRPr="00BD1100" w:rsidRDefault="00671FE0" w:rsidP="00671FE0">
            <w:pPr>
              <w:widowControl/>
              <w:rPr>
                <w:rFonts w:asciiTheme="minorBidi" w:hAnsiTheme="minorBidi" w:cstheme="minorBidi"/>
                <w:snapToGrid/>
                <w:sz w:val="20"/>
                <w:szCs w:val="20"/>
                <w:lang w:val="fr-FR" w:eastAsia="fr-MA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D0A7E" w14:textId="41E3AB55" w:rsidR="00671FE0" w:rsidRPr="00BD1100" w:rsidRDefault="00C465CD" w:rsidP="00DB40D2">
            <w:pPr>
              <w:widowControl/>
              <w:spacing w:line="60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&lt;</w:t>
            </w:r>
            <w:proofErr w:type="spellStart"/>
            <w:proofErr w:type="gramStart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fm</w:t>
            </w:r>
            <w:proofErr w:type="gramEnd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&gt;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A85227" w14:textId="7277173F" w:rsidR="00671FE0" w:rsidRPr="00BD1100" w:rsidRDefault="00C465CD" w:rsidP="00DB40D2">
            <w:pPr>
              <w:widowControl/>
              <w:spacing w:line="600" w:lineRule="auto"/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</w:pPr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&lt;</w:t>
            </w:r>
            <w:proofErr w:type="spellStart"/>
            <w:proofErr w:type="gramStart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dg</w:t>
            </w:r>
            <w:proofErr w:type="gramEnd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_signature</w:t>
            </w:r>
            <w:proofErr w:type="spellEnd"/>
            <w:r w:rsidRPr="00BD1100">
              <w:rPr>
                <w:rFonts w:asciiTheme="minorBidi" w:hAnsiTheme="minorBidi" w:cstheme="minorBidi"/>
                <w:snapToGrid/>
                <w:sz w:val="18"/>
                <w:szCs w:val="18"/>
                <w:lang w:val="fr-FR" w:eastAsia="fr-MA"/>
              </w:rPr>
              <w:t>&gt;</w:t>
            </w:r>
          </w:p>
        </w:tc>
      </w:tr>
    </w:tbl>
    <w:p w14:paraId="2430ACE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7A64C8A4" w14:textId="77777777" w:rsidR="00FE4D60" w:rsidRPr="00BD1100" w:rsidRDefault="00FE4D60" w:rsidP="00FE4D60">
      <w:pPr>
        <w:pStyle w:val="Header"/>
        <w:tabs>
          <w:tab w:val="clear" w:pos="4252"/>
          <w:tab w:val="clear" w:pos="8504"/>
        </w:tabs>
        <w:rPr>
          <w:rFonts w:asciiTheme="minorBidi" w:hAnsiTheme="minorBidi" w:cstheme="minorBidi"/>
          <w:lang w:val="fr-FR"/>
        </w:rPr>
      </w:pPr>
    </w:p>
    <w:p w14:paraId="07723DCF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44B9D5FC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28530FB2" w14:textId="77777777" w:rsidR="00FE4D60" w:rsidRPr="00BD1100" w:rsidRDefault="00FE4D60" w:rsidP="00FE4D60">
      <w:pPr>
        <w:pStyle w:val="Header"/>
        <w:tabs>
          <w:tab w:val="clear" w:pos="4252"/>
          <w:tab w:val="clear" w:pos="8504"/>
        </w:tabs>
        <w:rPr>
          <w:rFonts w:asciiTheme="minorBidi" w:hAnsiTheme="minorBidi" w:cstheme="minorBidi"/>
          <w:lang w:val="fr-FR"/>
        </w:rPr>
      </w:pPr>
    </w:p>
    <w:p w14:paraId="158DEFC4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0133EC5A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3FFEEA60" w14:textId="77777777" w:rsidR="00FE4D60" w:rsidRPr="00BD1100" w:rsidRDefault="00FE4D60" w:rsidP="00FE4D60">
      <w:pPr>
        <w:rPr>
          <w:rFonts w:asciiTheme="minorBidi" w:hAnsiTheme="minorBidi" w:cstheme="minorBidi"/>
          <w:lang w:val="fr-FR"/>
        </w:rPr>
      </w:pPr>
    </w:p>
    <w:p w14:paraId="317228C3" w14:textId="77777777" w:rsidR="001C2C5D" w:rsidRPr="00BD1100" w:rsidRDefault="001C2C5D" w:rsidP="009B438B">
      <w:pPr>
        <w:tabs>
          <w:tab w:val="left" w:pos="2268"/>
        </w:tabs>
        <w:jc w:val="both"/>
        <w:rPr>
          <w:rFonts w:asciiTheme="minorBidi" w:hAnsiTheme="minorBidi" w:cstheme="minorBidi"/>
          <w:lang w:val="fr-FR"/>
        </w:rPr>
      </w:pPr>
    </w:p>
    <w:sectPr w:rsidR="001C2C5D" w:rsidRPr="00BD1100" w:rsidSect="000C06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5" w:h="16837"/>
      <w:pgMar w:top="245" w:right="0" w:bottom="245" w:left="0" w:header="547" w:footer="17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A63A" w14:textId="77777777" w:rsidR="000C0609" w:rsidRDefault="000C0609">
      <w:r>
        <w:separator/>
      </w:r>
    </w:p>
  </w:endnote>
  <w:endnote w:type="continuationSeparator" w:id="0">
    <w:p w14:paraId="0680FD43" w14:textId="77777777" w:rsidR="000C0609" w:rsidRDefault="000C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EC688" w14:textId="77777777" w:rsidR="00720B96" w:rsidRDefault="00720B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A835" w14:textId="77777777" w:rsidR="00671FE0" w:rsidRDefault="00671FE0" w:rsidP="00D22A27">
    <w:pPr>
      <w:pStyle w:val="Footer"/>
      <w:rPr>
        <w:lang w:val="fr-FR"/>
      </w:rPr>
    </w:pPr>
  </w:p>
  <w:p w14:paraId="15A2FF01" w14:textId="77777777" w:rsidR="00671FE0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6"/>
        <w:szCs w:val="16"/>
      </w:rPr>
    </w:pPr>
    <w:r>
      <w:rPr>
        <w:rFonts w:ascii="Arial" w:hAnsi="Arial" w:cs="Arial"/>
        <w:noProof/>
        <w:color w:val="525252"/>
        <w:sz w:val="16"/>
        <w:szCs w:val="16"/>
      </w:rPr>
      <w:drawing>
        <wp:inline distT="0" distB="0" distL="0" distR="0" wp14:anchorId="1DE2DEB1" wp14:editId="2385F1E9">
          <wp:extent cx="1914525" cy="247650"/>
          <wp:effectExtent l="0" t="0" r="0" b="0"/>
          <wp:docPr id="961507910" name="Image 49" descr="TH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H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1D85AF" w14:textId="77777777" w:rsidR="00671FE0" w:rsidRPr="00FF2A35" w:rsidRDefault="00671FE0" w:rsidP="00671FE0">
    <w:pPr>
      <w:tabs>
        <w:tab w:val="left" w:pos="3855"/>
        <w:tab w:val="right" w:pos="9072"/>
      </w:tabs>
      <w:jc w:val="center"/>
      <w:rPr>
        <w:rFonts w:ascii="Arial" w:hAnsi="Arial" w:cs="Arial"/>
        <w:color w:val="525252"/>
        <w:sz w:val="12"/>
        <w:szCs w:val="16"/>
      </w:rPr>
    </w:pPr>
    <w:r>
      <w:rPr>
        <w:rFonts w:ascii="Arial" w:hAnsi="Arial" w:cs="Arial"/>
        <w:color w:val="525252"/>
        <w:sz w:val="16"/>
        <w:szCs w:val="16"/>
      </w:rPr>
      <w:t xml:space="preserve">DIKA MOROCCO AFRICA </w:t>
    </w:r>
    <w:r w:rsidRPr="00FF2A35">
      <w:rPr>
        <w:rFonts w:ascii="Arial" w:hAnsi="Arial" w:cs="Arial"/>
        <w:color w:val="525252"/>
        <w:sz w:val="12"/>
        <w:szCs w:val="16"/>
      </w:rPr>
      <w:t xml:space="preserve">S.A.R.L.A.U </w:t>
    </w:r>
    <w:proofErr w:type="spellStart"/>
    <w:r>
      <w:rPr>
        <w:rFonts w:ascii="Arial" w:hAnsi="Arial" w:cs="Arial"/>
        <w:color w:val="525252"/>
        <w:sz w:val="16"/>
        <w:szCs w:val="16"/>
      </w:rPr>
      <w:t>Adresse</w:t>
    </w:r>
    <w:proofErr w:type="spellEnd"/>
    <w:r>
      <w:rPr>
        <w:rFonts w:ascii="Arial" w:hAnsi="Arial" w:cs="Arial"/>
        <w:color w:val="525252"/>
        <w:sz w:val="16"/>
        <w:szCs w:val="16"/>
      </w:rPr>
      <w:t xml:space="preserve">: Atlantic Free Zone, Cr Amer </w:t>
    </w:r>
    <w:proofErr w:type="spellStart"/>
    <w:r>
      <w:rPr>
        <w:rFonts w:ascii="Arial" w:hAnsi="Arial" w:cs="Arial"/>
        <w:color w:val="525252"/>
        <w:sz w:val="16"/>
        <w:szCs w:val="16"/>
      </w:rPr>
      <w:t>Seflia</w:t>
    </w:r>
    <w:proofErr w:type="spellEnd"/>
    <w:r>
      <w:rPr>
        <w:rFonts w:ascii="Arial" w:hAnsi="Arial" w:cs="Arial"/>
        <w:color w:val="525252"/>
        <w:sz w:val="16"/>
        <w:szCs w:val="16"/>
      </w:rPr>
      <w:t>, Rn4 Kenitra,14000</w:t>
    </w:r>
  </w:p>
  <w:p w14:paraId="6C9E4684" w14:textId="77777777" w:rsidR="00671FE0" w:rsidRDefault="00000000" w:rsidP="00671FE0">
    <w:pPr>
      <w:jc w:val="center"/>
      <w:rPr>
        <w:rFonts w:ascii="Arial" w:hAnsi="Arial" w:cs="Arial"/>
        <w:color w:val="525252"/>
        <w:sz w:val="16"/>
        <w:szCs w:val="16"/>
        <w:u w:val="single" w:color="FF0000"/>
      </w:rPr>
    </w:pPr>
    <w:hyperlink r:id="rId2" w:history="1">
      <w:r w:rsidR="00671FE0">
        <w:rPr>
          <w:rStyle w:val="Hyperlink"/>
          <w:rFonts w:ascii="Arial" w:hAnsi="Arial" w:cs="Arial"/>
          <w:sz w:val="16"/>
          <w:szCs w:val="16"/>
        </w:rPr>
        <w:t>www.dicastal.com</w:t>
      </w:r>
    </w:hyperlink>
    <w:r w:rsidR="00671FE0">
      <w:rPr>
        <w:rFonts w:ascii="Arial" w:hAnsi="Arial" w:cs="Arial"/>
        <w:color w:val="525252"/>
        <w:sz w:val="16"/>
        <w:szCs w:val="16"/>
        <w:u w:val="single" w:color="FF0000"/>
      </w:rPr>
      <w:t xml:space="preserve"> –      RC n° 50027</w:t>
    </w:r>
  </w:p>
  <w:p w14:paraId="0F041BC9" w14:textId="77777777" w:rsidR="00671FE0" w:rsidRPr="00D74585" w:rsidRDefault="00671FE0" w:rsidP="00671FE0">
    <w:pPr>
      <w:jc w:val="center"/>
      <w:rPr>
        <w:rFonts w:ascii="Arial" w:hAnsi="Arial" w:cs="Arial"/>
        <w:color w:val="525252"/>
        <w:sz w:val="20"/>
        <w:szCs w:val="20"/>
        <w:u w:val="single" w:color="FF0000"/>
      </w:rPr>
    </w:pPr>
    <w:r>
      <w:rPr>
        <w:rFonts w:ascii="Arial" w:hAnsi="Arial" w:cs="Arial"/>
        <w:color w:val="525252"/>
        <w:sz w:val="16"/>
        <w:szCs w:val="16"/>
      </w:rPr>
      <w:t>Capital 300.000 dh – TP: 20960036 – IF n°: 25253916 – CNSS n°5942166 – ICE: 00204525100003</w:t>
    </w:r>
  </w:p>
  <w:p w14:paraId="2BAA9BCD" w14:textId="77777777" w:rsidR="00671FE0" w:rsidRPr="00671FE0" w:rsidRDefault="00671FE0" w:rsidP="00D22A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217B" w14:textId="77777777" w:rsidR="00720B96" w:rsidRDefault="00720B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833D" w14:textId="77777777" w:rsidR="000C0609" w:rsidRDefault="000C0609">
      <w:r>
        <w:separator/>
      </w:r>
    </w:p>
  </w:footnote>
  <w:footnote w:type="continuationSeparator" w:id="0">
    <w:p w14:paraId="4FE4F1A3" w14:textId="77777777" w:rsidR="000C0609" w:rsidRDefault="000C0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A338" w14:textId="77777777" w:rsidR="00720B96" w:rsidRDefault="00720B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9A7B9" w14:textId="77777777" w:rsidR="00671FE0" w:rsidRDefault="00671FE0">
    <w:pPr>
      <w:spacing w:line="237" w:lineRule="exact"/>
      <w:rPr>
        <w:rFonts w:ascii="Arial" w:hAnsi="Arial"/>
        <w:b/>
        <w:sz w:val="18"/>
        <w:lang w:val="es-ES_tradnl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3B2CBAC" wp14:editId="5D323B30">
          <wp:simplePos x="0" y="0"/>
          <wp:positionH relativeFrom="margin">
            <wp:posOffset>161925</wp:posOffset>
          </wp:positionH>
          <wp:positionV relativeFrom="paragraph">
            <wp:posOffset>-118745</wp:posOffset>
          </wp:positionV>
          <wp:extent cx="1038225" cy="828040"/>
          <wp:effectExtent l="0" t="0" r="9525" b="0"/>
          <wp:wrapNone/>
          <wp:docPr id="1195712277" name="Image 11" descr="C:\Users\user\Desktop\DMA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C:\Users\user\Desktop\DMA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28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042EC2" w14:textId="0B1661F0" w:rsidR="00671FE0" w:rsidRDefault="00B34E3B" w:rsidP="00B34E3B">
    <w:pPr>
      <w:tabs>
        <w:tab w:val="left" w:pos="1500"/>
      </w:tabs>
      <w:spacing w:line="237" w:lineRule="exact"/>
      <w:rPr>
        <w:rFonts w:ascii="Arial" w:hAnsi="Arial"/>
        <w:b/>
        <w:sz w:val="18"/>
        <w:lang w:val="es-ES_tradnl"/>
      </w:rPr>
    </w:pPr>
    <w:r>
      <w:rPr>
        <w:rFonts w:ascii="Arial" w:hAnsi="Arial"/>
        <w:b/>
        <w:sz w:val="18"/>
        <w:lang w:val="es-ES_tradnl"/>
      </w:rPr>
      <w:tab/>
    </w:r>
  </w:p>
  <w:p w14:paraId="4882BE6A" w14:textId="6D951368" w:rsidR="00134055" w:rsidRDefault="00134055">
    <w:pPr>
      <w:spacing w:line="237" w:lineRule="exact"/>
      <w:rPr>
        <w:rFonts w:ascii="Arial" w:hAnsi="Arial"/>
        <w:b/>
        <w:sz w:val="18"/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52735" w14:textId="77777777" w:rsidR="00720B96" w:rsidRDefault="00720B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21301_"/>
      </v:shape>
    </w:pict>
  </w:numPicBullet>
  <w:abstractNum w:abstractNumId="0" w15:restartNumberingAfterBreak="0">
    <w:nsid w:val="06EA5DE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59DF"/>
    <w:multiLevelType w:val="hybridMultilevel"/>
    <w:tmpl w:val="EE3C21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A45A84"/>
    <w:multiLevelType w:val="hybridMultilevel"/>
    <w:tmpl w:val="F3D6EA54"/>
    <w:lvl w:ilvl="0" w:tplc="29445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82BBE"/>
    <w:multiLevelType w:val="hybridMultilevel"/>
    <w:tmpl w:val="ABF6877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2E33CD4"/>
    <w:multiLevelType w:val="hybridMultilevel"/>
    <w:tmpl w:val="813C53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C309E"/>
    <w:multiLevelType w:val="hybridMultilevel"/>
    <w:tmpl w:val="6A00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D2A78"/>
    <w:multiLevelType w:val="hybridMultilevel"/>
    <w:tmpl w:val="E9B42D02"/>
    <w:lvl w:ilvl="0" w:tplc="4808DF02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197438AD"/>
    <w:multiLevelType w:val="hybridMultilevel"/>
    <w:tmpl w:val="E8B4E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14B74"/>
    <w:multiLevelType w:val="hybridMultilevel"/>
    <w:tmpl w:val="F5BA92CC"/>
    <w:lvl w:ilvl="0" w:tplc="21448F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70E"/>
    <w:multiLevelType w:val="hybridMultilevel"/>
    <w:tmpl w:val="1CE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1146E3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1" w15:restartNumberingAfterBreak="0">
    <w:nsid w:val="21811198"/>
    <w:multiLevelType w:val="hybridMultilevel"/>
    <w:tmpl w:val="CFD2265C"/>
    <w:lvl w:ilvl="0" w:tplc="A37A03CA">
      <w:start w:val="19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4E22B37"/>
    <w:multiLevelType w:val="hybridMultilevel"/>
    <w:tmpl w:val="A7EEC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8570A"/>
    <w:multiLevelType w:val="hybridMultilevel"/>
    <w:tmpl w:val="AE42A8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61708"/>
    <w:multiLevelType w:val="hybridMultilevel"/>
    <w:tmpl w:val="FAAC4EFA"/>
    <w:lvl w:ilvl="0" w:tplc="361EA12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75F6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7008B"/>
    <w:multiLevelType w:val="hybridMultilevel"/>
    <w:tmpl w:val="953C86A6"/>
    <w:lvl w:ilvl="0" w:tplc="5922D8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06A08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E231E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8554D"/>
    <w:multiLevelType w:val="hybridMultilevel"/>
    <w:tmpl w:val="44C489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3CD"/>
    <w:multiLevelType w:val="hybridMultilevel"/>
    <w:tmpl w:val="556ED680"/>
    <w:lvl w:ilvl="0" w:tplc="3CE6D7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B0B5D"/>
    <w:multiLevelType w:val="hybridMultilevel"/>
    <w:tmpl w:val="2AFC901E"/>
    <w:lvl w:ilvl="0" w:tplc="493038A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C67B9"/>
    <w:multiLevelType w:val="hybridMultilevel"/>
    <w:tmpl w:val="CDFE2B20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B4C6A"/>
    <w:multiLevelType w:val="hybridMultilevel"/>
    <w:tmpl w:val="888837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87AB6"/>
    <w:multiLevelType w:val="hybridMultilevel"/>
    <w:tmpl w:val="D0B2C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E60F1"/>
    <w:multiLevelType w:val="hybridMultilevel"/>
    <w:tmpl w:val="741A62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B11066"/>
    <w:multiLevelType w:val="hybridMultilevel"/>
    <w:tmpl w:val="A1EC4D4A"/>
    <w:lvl w:ilvl="0" w:tplc="ED2EBF20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C50D7D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967D9"/>
    <w:multiLevelType w:val="hybridMultilevel"/>
    <w:tmpl w:val="6B1A41FC"/>
    <w:lvl w:ilvl="0" w:tplc="BFA23E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65E2A"/>
    <w:multiLevelType w:val="hybridMultilevel"/>
    <w:tmpl w:val="543603D8"/>
    <w:lvl w:ilvl="0" w:tplc="AE8245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6A73F1"/>
    <w:multiLevelType w:val="hybridMultilevel"/>
    <w:tmpl w:val="8C38EBB6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C0132"/>
    <w:multiLevelType w:val="hybridMultilevel"/>
    <w:tmpl w:val="1FEABB0C"/>
    <w:lvl w:ilvl="0" w:tplc="4AE45A7E">
      <w:start w:val="19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61787C81"/>
    <w:multiLevelType w:val="hybridMultilevel"/>
    <w:tmpl w:val="808AB1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3976705"/>
    <w:multiLevelType w:val="hybridMultilevel"/>
    <w:tmpl w:val="503C8068"/>
    <w:lvl w:ilvl="0" w:tplc="401CC620">
      <w:start w:val="1"/>
      <w:numFmt w:val="decimal"/>
      <w:lvlText w:val="%1-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34" w15:restartNumberingAfterBreak="0">
    <w:nsid w:val="68FC627C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C17DF"/>
    <w:multiLevelType w:val="hybridMultilevel"/>
    <w:tmpl w:val="DCD2266A"/>
    <w:lvl w:ilvl="0" w:tplc="B9B4A33C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AF18FA"/>
    <w:multiLevelType w:val="hybridMultilevel"/>
    <w:tmpl w:val="02F61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454D9"/>
    <w:multiLevelType w:val="hybridMultilevel"/>
    <w:tmpl w:val="60843DFE"/>
    <w:lvl w:ilvl="0" w:tplc="971470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1D6E88"/>
    <w:multiLevelType w:val="hybridMultilevel"/>
    <w:tmpl w:val="4C8286A2"/>
    <w:lvl w:ilvl="0" w:tplc="4808DF0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314C79"/>
    <w:multiLevelType w:val="hybridMultilevel"/>
    <w:tmpl w:val="A232C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BCF"/>
    <w:multiLevelType w:val="hybridMultilevel"/>
    <w:tmpl w:val="5310F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D550F"/>
    <w:multiLevelType w:val="hybridMultilevel"/>
    <w:tmpl w:val="EC808034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9158D"/>
    <w:multiLevelType w:val="hybridMultilevel"/>
    <w:tmpl w:val="DF00B0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05199"/>
    <w:multiLevelType w:val="hybridMultilevel"/>
    <w:tmpl w:val="23C81642"/>
    <w:lvl w:ilvl="0" w:tplc="B9B4A33C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055FD"/>
    <w:multiLevelType w:val="hybridMultilevel"/>
    <w:tmpl w:val="D15C5670"/>
    <w:lvl w:ilvl="0" w:tplc="ED9ACF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06356">
    <w:abstractNumId w:val="28"/>
  </w:num>
  <w:num w:numId="2" w16cid:durableId="748700719">
    <w:abstractNumId w:val="39"/>
  </w:num>
  <w:num w:numId="3" w16cid:durableId="232473952">
    <w:abstractNumId w:val="27"/>
  </w:num>
  <w:num w:numId="4" w16cid:durableId="1563104448">
    <w:abstractNumId w:val="34"/>
  </w:num>
  <w:num w:numId="5" w16cid:durableId="970133667">
    <w:abstractNumId w:val="17"/>
  </w:num>
  <w:num w:numId="6" w16cid:durableId="435099441">
    <w:abstractNumId w:val="18"/>
  </w:num>
  <w:num w:numId="7" w16cid:durableId="563222546">
    <w:abstractNumId w:val="12"/>
  </w:num>
  <w:num w:numId="8" w16cid:durableId="502553355">
    <w:abstractNumId w:val="24"/>
  </w:num>
  <w:num w:numId="9" w16cid:durableId="413742607">
    <w:abstractNumId w:val="40"/>
  </w:num>
  <w:num w:numId="10" w16cid:durableId="492917668">
    <w:abstractNumId w:val="3"/>
  </w:num>
  <w:num w:numId="11" w16cid:durableId="825630881">
    <w:abstractNumId w:val="15"/>
  </w:num>
  <w:num w:numId="12" w16cid:durableId="1699623913">
    <w:abstractNumId w:val="9"/>
  </w:num>
  <w:num w:numId="13" w16cid:durableId="1769232666">
    <w:abstractNumId w:val="5"/>
  </w:num>
  <w:num w:numId="14" w16cid:durableId="1987542549">
    <w:abstractNumId w:val="16"/>
  </w:num>
  <w:num w:numId="15" w16cid:durableId="184443654">
    <w:abstractNumId w:val="36"/>
  </w:num>
  <w:num w:numId="16" w16cid:durableId="200166409">
    <w:abstractNumId w:val="0"/>
  </w:num>
  <w:num w:numId="17" w16cid:durableId="427584253">
    <w:abstractNumId w:val="1"/>
  </w:num>
  <w:num w:numId="18" w16cid:durableId="1629508378">
    <w:abstractNumId w:val="13"/>
  </w:num>
  <w:num w:numId="19" w16cid:durableId="43989655">
    <w:abstractNumId w:val="7"/>
  </w:num>
  <w:num w:numId="20" w16cid:durableId="404768859">
    <w:abstractNumId w:val="2"/>
  </w:num>
  <w:num w:numId="21" w16cid:durableId="1939364282">
    <w:abstractNumId w:val="35"/>
  </w:num>
  <w:num w:numId="22" w16cid:durableId="2105222806">
    <w:abstractNumId w:val="22"/>
  </w:num>
  <w:num w:numId="23" w16cid:durableId="2077700631">
    <w:abstractNumId w:val="19"/>
  </w:num>
  <w:num w:numId="24" w16cid:durableId="1127772489">
    <w:abstractNumId w:val="37"/>
  </w:num>
  <w:num w:numId="25" w16cid:durableId="200679395">
    <w:abstractNumId w:val="43"/>
  </w:num>
  <w:num w:numId="26" w16cid:durableId="1148403687">
    <w:abstractNumId w:val="41"/>
  </w:num>
  <w:num w:numId="27" w16cid:durableId="1181502942">
    <w:abstractNumId w:val="25"/>
  </w:num>
  <w:num w:numId="28" w16cid:durableId="1488592339">
    <w:abstractNumId w:val="32"/>
  </w:num>
  <w:num w:numId="29" w16cid:durableId="430591157">
    <w:abstractNumId w:val="42"/>
  </w:num>
  <w:num w:numId="30" w16cid:durableId="1202206568">
    <w:abstractNumId w:val="30"/>
  </w:num>
  <w:num w:numId="31" w16cid:durableId="1131094116">
    <w:abstractNumId w:val="21"/>
  </w:num>
  <w:num w:numId="32" w16cid:durableId="2005011906">
    <w:abstractNumId w:val="4"/>
  </w:num>
  <w:num w:numId="33" w16cid:durableId="690447625">
    <w:abstractNumId w:val="14"/>
  </w:num>
  <w:num w:numId="34" w16cid:durableId="283195784">
    <w:abstractNumId w:val="8"/>
  </w:num>
  <w:num w:numId="35" w16cid:durableId="680162144">
    <w:abstractNumId w:val="20"/>
  </w:num>
  <w:num w:numId="36" w16cid:durableId="1758673575">
    <w:abstractNumId w:val="6"/>
  </w:num>
  <w:num w:numId="37" w16cid:durableId="710766694">
    <w:abstractNumId w:val="23"/>
  </w:num>
  <w:num w:numId="38" w16cid:durableId="1107118085">
    <w:abstractNumId w:val="38"/>
  </w:num>
  <w:num w:numId="39" w16cid:durableId="86926087">
    <w:abstractNumId w:val="44"/>
  </w:num>
  <w:num w:numId="40" w16cid:durableId="646401084">
    <w:abstractNumId w:val="29"/>
  </w:num>
  <w:num w:numId="41" w16cid:durableId="58749616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4669615">
    <w:abstractNumId w:val="33"/>
  </w:num>
  <w:num w:numId="43" w16cid:durableId="523860224">
    <w:abstractNumId w:val="10"/>
  </w:num>
  <w:num w:numId="44" w16cid:durableId="1635601880">
    <w:abstractNumId w:val="31"/>
  </w:num>
  <w:num w:numId="45" w16cid:durableId="17259047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560"/>
    <w:rsid w:val="000019E2"/>
    <w:rsid w:val="0000300B"/>
    <w:rsid w:val="000062B0"/>
    <w:rsid w:val="000067CF"/>
    <w:rsid w:val="00010505"/>
    <w:rsid w:val="0001104B"/>
    <w:rsid w:val="0001182B"/>
    <w:rsid w:val="00016063"/>
    <w:rsid w:val="000171C8"/>
    <w:rsid w:val="000221BB"/>
    <w:rsid w:val="000263C1"/>
    <w:rsid w:val="00026409"/>
    <w:rsid w:val="00027C67"/>
    <w:rsid w:val="00031ADF"/>
    <w:rsid w:val="00031DEC"/>
    <w:rsid w:val="0003242F"/>
    <w:rsid w:val="000328FA"/>
    <w:rsid w:val="000365AC"/>
    <w:rsid w:val="00040AED"/>
    <w:rsid w:val="00042EAC"/>
    <w:rsid w:val="00044C53"/>
    <w:rsid w:val="00045C4D"/>
    <w:rsid w:val="00046379"/>
    <w:rsid w:val="00052859"/>
    <w:rsid w:val="00052BA6"/>
    <w:rsid w:val="00053F45"/>
    <w:rsid w:val="0005698E"/>
    <w:rsid w:val="00056BA0"/>
    <w:rsid w:val="00057624"/>
    <w:rsid w:val="0006013D"/>
    <w:rsid w:val="000604E6"/>
    <w:rsid w:val="000633CF"/>
    <w:rsid w:val="000650E0"/>
    <w:rsid w:val="000658E9"/>
    <w:rsid w:val="000662AC"/>
    <w:rsid w:val="00067A12"/>
    <w:rsid w:val="0007418B"/>
    <w:rsid w:val="0007433C"/>
    <w:rsid w:val="00075877"/>
    <w:rsid w:val="00076EDD"/>
    <w:rsid w:val="00080A4B"/>
    <w:rsid w:val="00082309"/>
    <w:rsid w:val="000828E7"/>
    <w:rsid w:val="00083611"/>
    <w:rsid w:val="000847C4"/>
    <w:rsid w:val="00085532"/>
    <w:rsid w:val="00093ABF"/>
    <w:rsid w:val="00095A06"/>
    <w:rsid w:val="00095AF6"/>
    <w:rsid w:val="00096BAF"/>
    <w:rsid w:val="00097505"/>
    <w:rsid w:val="000A459E"/>
    <w:rsid w:val="000A53FA"/>
    <w:rsid w:val="000A7C5D"/>
    <w:rsid w:val="000B07AA"/>
    <w:rsid w:val="000B123F"/>
    <w:rsid w:val="000B3E99"/>
    <w:rsid w:val="000B4975"/>
    <w:rsid w:val="000B554B"/>
    <w:rsid w:val="000B5A21"/>
    <w:rsid w:val="000B5C99"/>
    <w:rsid w:val="000B66E4"/>
    <w:rsid w:val="000C0609"/>
    <w:rsid w:val="000C1BBA"/>
    <w:rsid w:val="000C2F9C"/>
    <w:rsid w:val="000C5601"/>
    <w:rsid w:val="000C6B19"/>
    <w:rsid w:val="000C6F66"/>
    <w:rsid w:val="000C7E4E"/>
    <w:rsid w:val="000D6525"/>
    <w:rsid w:val="000D6EDF"/>
    <w:rsid w:val="000D760A"/>
    <w:rsid w:val="000E1154"/>
    <w:rsid w:val="000E1C41"/>
    <w:rsid w:val="000E59EB"/>
    <w:rsid w:val="000E6BAB"/>
    <w:rsid w:val="000F1911"/>
    <w:rsid w:val="000F75BC"/>
    <w:rsid w:val="001056B9"/>
    <w:rsid w:val="00105902"/>
    <w:rsid w:val="0010695C"/>
    <w:rsid w:val="00106E15"/>
    <w:rsid w:val="001071BB"/>
    <w:rsid w:val="00111F98"/>
    <w:rsid w:val="00112F0A"/>
    <w:rsid w:val="0011576F"/>
    <w:rsid w:val="001200BF"/>
    <w:rsid w:val="0012552B"/>
    <w:rsid w:val="00134055"/>
    <w:rsid w:val="00134CE6"/>
    <w:rsid w:val="00134E8A"/>
    <w:rsid w:val="001350AD"/>
    <w:rsid w:val="00136349"/>
    <w:rsid w:val="00141BCC"/>
    <w:rsid w:val="00141C1F"/>
    <w:rsid w:val="00144F73"/>
    <w:rsid w:val="001500F8"/>
    <w:rsid w:val="00150DD0"/>
    <w:rsid w:val="001510DF"/>
    <w:rsid w:val="001542D3"/>
    <w:rsid w:val="00155646"/>
    <w:rsid w:val="00155F7A"/>
    <w:rsid w:val="00160F6C"/>
    <w:rsid w:val="00161045"/>
    <w:rsid w:val="001619AE"/>
    <w:rsid w:val="00161E39"/>
    <w:rsid w:val="001626FB"/>
    <w:rsid w:val="00163D11"/>
    <w:rsid w:val="00164E51"/>
    <w:rsid w:val="00165FEC"/>
    <w:rsid w:val="00166069"/>
    <w:rsid w:val="00166B80"/>
    <w:rsid w:val="00166D62"/>
    <w:rsid w:val="001702FC"/>
    <w:rsid w:val="00174A9C"/>
    <w:rsid w:val="00176B31"/>
    <w:rsid w:val="00176D42"/>
    <w:rsid w:val="00176DCE"/>
    <w:rsid w:val="00184E81"/>
    <w:rsid w:val="00192B39"/>
    <w:rsid w:val="00192C2F"/>
    <w:rsid w:val="0019404C"/>
    <w:rsid w:val="00195792"/>
    <w:rsid w:val="001974E3"/>
    <w:rsid w:val="00197778"/>
    <w:rsid w:val="001979B6"/>
    <w:rsid w:val="001A099F"/>
    <w:rsid w:val="001A18EA"/>
    <w:rsid w:val="001A2DFC"/>
    <w:rsid w:val="001A5237"/>
    <w:rsid w:val="001A7D4A"/>
    <w:rsid w:val="001B2A66"/>
    <w:rsid w:val="001B45B1"/>
    <w:rsid w:val="001B49D1"/>
    <w:rsid w:val="001C13E8"/>
    <w:rsid w:val="001C16F7"/>
    <w:rsid w:val="001C2C5D"/>
    <w:rsid w:val="001C2EE1"/>
    <w:rsid w:val="001C5D1B"/>
    <w:rsid w:val="001C7E31"/>
    <w:rsid w:val="001D48C6"/>
    <w:rsid w:val="001E1DAB"/>
    <w:rsid w:val="001E2C6F"/>
    <w:rsid w:val="001E3F33"/>
    <w:rsid w:val="001E797D"/>
    <w:rsid w:val="001F061A"/>
    <w:rsid w:val="001F167D"/>
    <w:rsid w:val="001F389E"/>
    <w:rsid w:val="001F5361"/>
    <w:rsid w:val="001F6B68"/>
    <w:rsid w:val="00202727"/>
    <w:rsid w:val="00202B30"/>
    <w:rsid w:val="00202BFD"/>
    <w:rsid w:val="002056DE"/>
    <w:rsid w:val="0020722F"/>
    <w:rsid w:val="00207879"/>
    <w:rsid w:val="00210DB1"/>
    <w:rsid w:val="00210F11"/>
    <w:rsid w:val="00220815"/>
    <w:rsid w:val="00221643"/>
    <w:rsid w:val="002223B6"/>
    <w:rsid w:val="0022509C"/>
    <w:rsid w:val="00227243"/>
    <w:rsid w:val="00227984"/>
    <w:rsid w:val="00232C99"/>
    <w:rsid w:val="00233854"/>
    <w:rsid w:val="00235BFA"/>
    <w:rsid w:val="00236538"/>
    <w:rsid w:val="00242E83"/>
    <w:rsid w:val="00244C5B"/>
    <w:rsid w:val="00244E3E"/>
    <w:rsid w:val="0024680F"/>
    <w:rsid w:val="00247C25"/>
    <w:rsid w:val="00251A1C"/>
    <w:rsid w:val="00254A6F"/>
    <w:rsid w:val="0025537C"/>
    <w:rsid w:val="0025751A"/>
    <w:rsid w:val="00257F28"/>
    <w:rsid w:val="002606EB"/>
    <w:rsid w:val="00261B8D"/>
    <w:rsid w:val="00262771"/>
    <w:rsid w:val="00262EB2"/>
    <w:rsid w:val="00270877"/>
    <w:rsid w:val="00270A91"/>
    <w:rsid w:val="00271592"/>
    <w:rsid w:val="00275F09"/>
    <w:rsid w:val="00280805"/>
    <w:rsid w:val="00281848"/>
    <w:rsid w:val="00282D1F"/>
    <w:rsid w:val="0028542D"/>
    <w:rsid w:val="0028554E"/>
    <w:rsid w:val="00285CF3"/>
    <w:rsid w:val="00285DDE"/>
    <w:rsid w:val="00286278"/>
    <w:rsid w:val="00287CEC"/>
    <w:rsid w:val="0029078B"/>
    <w:rsid w:val="00292A1C"/>
    <w:rsid w:val="002931B6"/>
    <w:rsid w:val="002953A4"/>
    <w:rsid w:val="0029546E"/>
    <w:rsid w:val="00297500"/>
    <w:rsid w:val="002A1955"/>
    <w:rsid w:val="002A45BD"/>
    <w:rsid w:val="002A47AB"/>
    <w:rsid w:val="002A5972"/>
    <w:rsid w:val="002B132F"/>
    <w:rsid w:val="002B19C6"/>
    <w:rsid w:val="002B25A6"/>
    <w:rsid w:val="002B31A9"/>
    <w:rsid w:val="002B74BA"/>
    <w:rsid w:val="002C1E13"/>
    <w:rsid w:val="002C6C89"/>
    <w:rsid w:val="002D022F"/>
    <w:rsid w:val="002D0A85"/>
    <w:rsid w:val="002D1A5D"/>
    <w:rsid w:val="002D3FA3"/>
    <w:rsid w:val="002D7195"/>
    <w:rsid w:val="002D71D8"/>
    <w:rsid w:val="002E281D"/>
    <w:rsid w:val="002E2E43"/>
    <w:rsid w:val="002E4887"/>
    <w:rsid w:val="002E48B9"/>
    <w:rsid w:val="002E7904"/>
    <w:rsid w:val="002F11CC"/>
    <w:rsid w:val="002F6633"/>
    <w:rsid w:val="002F7F2A"/>
    <w:rsid w:val="00300F8F"/>
    <w:rsid w:val="0030747A"/>
    <w:rsid w:val="00307E72"/>
    <w:rsid w:val="0031183B"/>
    <w:rsid w:val="003119D6"/>
    <w:rsid w:val="003124EA"/>
    <w:rsid w:val="00312603"/>
    <w:rsid w:val="00313018"/>
    <w:rsid w:val="00314626"/>
    <w:rsid w:val="003150E8"/>
    <w:rsid w:val="00315D71"/>
    <w:rsid w:val="00315DEE"/>
    <w:rsid w:val="00320030"/>
    <w:rsid w:val="00321430"/>
    <w:rsid w:val="00324DF0"/>
    <w:rsid w:val="00326D1F"/>
    <w:rsid w:val="003273E6"/>
    <w:rsid w:val="003279FB"/>
    <w:rsid w:val="00327A53"/>
    <w:rsid w:val="0033098D"/>
    <w:rsid w:val="00331347"/>
    <w:rsid w:val="00331CD8"/>
    <w:rsid w:val="003324E3"/>
    <w:rsid w:val="00334C1D"/>
    <w:rsid w:val="00335B5D"/>
    <w:rsid w:val="003363C1"/>
    <w:rsid w:val="0033672D"/>
    <w:rsid w:val="003368A4"/>
    <w:rsid w:val="00340209"/>
    <w:rsid w:val="00341961"/>
    <w:rsid w:val="003463AB"/>
    <w:rsid w:val="00347B12"/>
    <w:rsid w:val="00352CEE"/>
    <w:rsid w:val="00354B66"/>
    <w:rsid w:val="00361E0B"/>
    <w:rsid w:val="00363FEF"/>
    <w:rsid w:val="00371222"/>
    <w:rsid w:val="00372995"/>
    <w:rsid w:val="00375113"/>
    <w:rsid w:val="0037784B"/>
    <w:rsid w:val="00380693"/>
    <w:rsid w:val="00381A40"/>
    <w:rsid w:val="003829D0"/>
    <w:rsid w:val="00383BE6"/>
    <w:rsid w:val="0038422C"/>
    <w:rsid w:val="00384418"/>
    <w:rsid w:val="003875F0"/>
    <w:rsid w:val="003877FA"/>
    <w:rsid w:val="00390457"/>
    <w:rsid w:val="00390463"/>
    <w:rsid w:val="00391CA7"/>
    <w:rsid w:val="00392A63"/>
    <w:rsid w:val="00392C5D"/>
    <w:rsid w:val="003A326A"/>
    <w:rsid w:val="003A6ECA"/>
    <w:rsid w:val="003A77C9"/>
    <w:rsid w:val="003A7A64"/>
    <w:rsid w:val="003B2DCC"/>
    <w:rsid w:val="003C0210"/>
    <w:rsid w:val="003C0CE4"/>
    <w:rsid w:val="003C20D5"/>
    <w:rsid w:val="003C243E"/>
    <w:rsid w:val="003C27FA"/>
    <w:rsid w:val="003C60FB"/>
    <w:rsid w:val="003C74C7"/>
    <w:rsid w:val="003C79F1"/>
    <w:rsid w:val="003D09FF"/>
    <w:rsid w:val="003D1BA2"/>
    <w:rsid w:val="003D3A7A"/>
    <w:rsid w:val="003E2CDE"/>
    <w:rsid w:val="003E7061"/>
    <w:rsid w:val="003E7685"/>
    <w:rsid w:val="003F123A"/>
    <w:rsid w:val="003F28B3"/>
    <w:rsid w:val="003F4501"/>
    <w:rsid w:val="003F4582"/>
    <w:rsid w:val="003F4FC8"/>
    <w:rsid w:val="003F5A9B"/>
    <w:rsid w:val="0040129A"/>
    <w:rsid w:val="0040174E"/>
    <w:rsid w:val="00404115"/>
    <w:rsid w:val="00410C1C"/>
    <w:rsid w:val="004144DF"/>
    <w:rsid w:val="00415105"/>
    <w:rsid w:val="00416218"/>
    <w:rsid w:val="00424367"/>
    <w:rsid w:val="00425390"/>
    <w:rsid w:val="00427391"/>
    <w:rsid w:val="00434785"/>
    <w:rsid w:val="00437913"/>
    <w:rsid w:val="00437AF0"/>
    <w:rsid w:val="00437D6D"/>
    <w:rsid w:val="004422DC"/>
    <w:rsid w:val="004447E1"/>
    <w:rsid w:val="00447D62"/>
    <w:rsid w:val="00452436"/>
    <w:rsid w:val="00453FE1"/>
    <w:rsid w:val="00460450"/>
    <w:rsid w:val="004618D8"/>
    <w:rsid w:val="00462221"/>
    <w:rsid w:val="0046271A"/>
    <w:rsid w:val="00462897"/>
    <w:rsid w:val="00462C24"/>
    <w:rsid w:val="004643C6"/>
    <w:rsid w:val="004652A1"/>
    <w:rsid w:val="004652F2"/>
    <w:rsid w:val="00471486"/>
    <w:rsid w:val="00472CA0"/>
    <w:rsid w:val="004730C1"/>
    <w:rsid w:val="0047360A"/>
    <w:rsid w:val="00475C19"/>
    <w:rsid w:val="00480200"/>
    <w:rsid w:val="00480DEE"/>
    <w:rsid w:val="004825C9"/>
    <w:rsid w:val="00483F0B"/>
    <w:rsid w:val="00485092"/>
    <w:rsid w:val="0049026A"/>
    <w:rsid w:val="004907A5"/>
    <w:rsid w:val="00492779"/>
    <w:rsid w:val="00492E2F"/>
    <w:rsid w:val="00496DF9"/>
    <w:rsid w:val="00497E32"/>
    <w:rsid w:val="004A3A35"/>
    <w:rsid w:val="004A426C"/>
    <w:rsid w:val="004A4814"/>
    <w:rsid w:val="004A55FB"/>
    <w:rsid w:val="004A7298"/>
    <w:rsid w:val="004A79D1"/>
    <w:rsid w:val="004B0374"/>
    <w:rsid w:val="004B0B97"/>
    <w:rsid w:val="004B2D98"/>
    <w:rsid w:val="004B56E2"/>
    <w:rsid w:val="004B7991"/>
    <w:rsid w:val="004C19B7"/>
    <w:rsid w:val="004C5FDE"/>
    <w:rsid w:val="004D048E"/>
    <w:rsid w:val="004D266E"/>
    <w:rsid w:val="004D2BA5"/>
    <w:rsid w:val="004D5C69"/>
    <w:rsid w:val="004D7D9A"/>
    <w:rsid w:val="004E01F0"/>
    <w:rsid w:val="004E4F7C"/>
    <w:rsid w:val="004E51C5"/>
    <w:rsid w:val="004E62DE"/>
    <w:rsid w:val="004E770E"/>
    <w:rsid w:val="004F0BB9"/>
    <w:rsid w:val="004F4A93"/>
    <w:rsid w:val="004F4B9A"/>
    <w:rsid w:val="004F7B2B"/>
    <w:rsid w:val="005005E8"/>
    <w:rsid w:val="0050124B"/>
    <w:rsid w:val="00501D09"/>
    <w:rsid w:val="00504877"/>
    <w:rsid w:val="00505E2A"/>
    <w:rsid w:val="005102C5"/>
    <w:rsid w:val="00510521"/>
    <w:rsid w:val="00510F32"/>
    <w:rsid w:val="00512317"/>
    <w:rsid w:val="005135B0"/>
    <w:rsid w:val="005171E5"/>
    <w:rsid w:val="005174D1"/>
    <w:rsid w:val="0052197C"/>
    <w:rsid w:val="00526640"/>
    <w:rsid w:val="005303C1"/>
    <w:rsid w:val="005316C2"/>
    <w:rsid w:val="0053200A"/>
    <w:rsid w:val="00532509"/>
    <w:rsid w:val="00532DE2"/>
    <w:rsid w:val="0053320A"/>
    <w:rsid w:val="005350CC"/>
    <w:rsid w:val="005377C6"/>
    <w:rsid w:val="00540091"/>
    <w:rsid w:val="00540279"/>
    <w:rsid w:val="00541A3E"/>
    <w:rsid w:val="00541D09"/>
    <w:rsid w:val="005455EB"/>
    <w:rsid w:val="00545B2B"/>
    <w:rsid w:val="00546F11"/>
    <w:rsid w:val="00552371"/>
    <w:rsid w:val="00552490"/>
    <w:rsid w:val="0055261D"/>
    <w:rsid w:val="005536EA"/>
    <w:rsid w:val="00553A8A"/>
    <w:rsid w:val="00560563"/>
    <w:rsid w:val="00561366"/>
    <w:rsid w:val="00563CD9"/>
    <w:rsid w:val="00563ECD"/>
    <w:rsid w:val="005670FB"/>
    <w:rsid w:val="0057089F"/>
    <w:rsid w:val="005711E5"/>
    <w:rsid w:val="005713D7"/>
    <w:rsid w:val="00572B71"/>
    <w:rsid w:val="00573BA5"/>
    <w:rsid w:val="005752DA"/>
    <w:rsid w:val="00576323"/>
    <w:rsid w:val="00577227"/>
    <w:rsid w:val="00580574"/>
    <w:rsid w:val="00581604"/>
    <w:rsid w:val="005819E6"/>
    <w:rsid w:val="00583182"/>
    <w:rsid w:val="005901AE"/>
    <w:rsid w:val="00590463"/>
    <w:rsid w:val="005909BE"/>
    <w:rsid w:val="0059442B"/>
    <w:rsid w:val="00595FCC"/>
    <w:rsid w:val="005A19CC"/>
    <w:rsid w:val="005A21BA"/>
    <w:rsid w:val="005A267B"/>
    <w:rsid w:val="005A5E10"/>
    <w:rsid w:val="005B3F67"/>
    <w:rsid w:val="005B5C07"/>
    <w:rsid w:val="005B5C9E"/>
    <w:rsid w:val="005B60C2"/>
    <w:rsid w:val="005C23A4"/>
    <w:rsid w:val="005C5091"/>
    <w:rsid w:val="005D0E14"/>
    <w:rsid w:val="005D27BF"/>
    <w:rsid w:val="005D467B"/>
    <w:rsid w:val="005D4DB0"/>
    <w:rsid w:val="005D6599"/>
    <w:rsid w:val="005D790F"/>
    <w:rsid w:val="005D7E17"/>
    <w:rsid w:val="005E1BE8"/>
    <w:rsid w:val="005E2510"/>
    <w:rsid w:val="005E2928"/>
    <w:rsid w:val="005E5B19"/>
    <w:rsid w:val="005E707B"/>
    <w:rsid w:val="005F0E2C"/>
    <w:rsid w:val="005F1703"/>
    <w:rsid w:val="00600EF7"/>
    <w:rsid w:val="006125A0"/>
    <w:rsid w:val="0061300A"/>
    <w:rsid w:val="00613668"/>
    <w:rsid w:val="006226D7"/>
    <w:rsid w:val="00625DDC"/>
    <w:rsid w:val="00626755"/>
    <w:rsid w:val="00630189"/>
    <w:rsid w:val="006320CF"/>
    <w:rsid w:val="00637B22"/>
    <w:rsid w:val="00637F9B"/>
    <w:rsid w:val="00640F72"/>
    <w:rsid w:val="00641605"/>
    <w:rsid w:val="00644FBE"/>
    <w:rsid w:val="006459EC"/>
    <w:rsid w:val="00645DB2"/>
    <w:rsid w:val="00650699"/>
    <w:rsid w:val="00650C26"/>
    <w:rsid w:val="00652DB6"/>
    <w:rsid w:val="00654A64"/>
    <w:rsid w:val="00656767"/>
    <w:rsid w:val="00661126"/>
    <w:rsid w:val="00661C10"/>
    <w:rsid w:val="006628F2"/>
    <w:rsid w:val="006649DD"/>
    <w:rsid w:val="00664A4F"/>
    <w:rsid w:val="00664C8F"/>
    <w:rsid w:val="00665844"/>
    <w:rsid w:val="006670C9"/>
    <w:rsid w:val="0067046C"/>
    <w:rsid w:val="00671FE0"/>
    <w:rsid w:val="00673936"/>
    <w:rsid w:val="00680533"/>
    <w:rsid w:val="00684732"/>
    <w:rsid w:val="00687E69"/>
    <w:rsid w:val="00691131"/>
    <w:rsid w:val="00693CB2"/>
    <w:rsid w:val="0069543B"/>
    <w:rsid w:val="00695E18"/>
    <w:rsid w:val="00696666"/>
    <w:rsid w:val="006A1DAD"/>
    <w:rsid w:val="006B22EF"/>
    <w:rsid w:val="006B3CB3"/>
    <w:rsid w:val="006B7AE8"/>
    <w:rsid w:val="006B7F30"/>
    <w:rsid w:val="006C0321"/>
    <w:rsid w:val="006C0778"/>
    <w:rsid w:val="006C1F11"/>
    <w:rsid w:val="006C27E2"/>
    <w:rsid w:val="006C3340"/>
    <w:rsid w:val="006C4CA7"/>
    <w:rsid w:val="006C4E8C"/>
    <w:rsid w:val="006C587D"/>
    <w:rsid w:val="006C6233"/>
    <w:rsid w:val="006C77D5"/>
    <w:rsid w:val="006C7822"/>
    <w:rsid w:val="006C78DD"/>
    <w:rsid w:val="006D2A66"/>
    <w:rsid w:val="006D7977"/>
    <w:rsid w:val="006D79E7"/>
    <w:rsid w:val="006E0043"/>
    <w:rsid w:val="006E507C"/>
    <w:rsid w:val="006E6036"/>
    <w:rsid w:val="006E6037"/>
    <w:rsid w:val="006F05BA"/>
    <w:rsid w:val="006F09B5"/>
    <w:rsid w:val="006F4F00"/>
    <w:rsid w:val="006F6CD6"/>
    <w:rsid w:val="006F76D9"/>
    <w:rsid w:val="007018AA"/>
    <w:rsid w:val="00702DAC"/>
    <w:rsid w:val="00705091"/>
    <w:rsid w:val="007053CF"/>
    <w:rsid w:val="007054EF"/>
    <w:rsid w:val="00705C78"/>
    <w:rsid w:val="00707181"/>
    <w:rsid w:val="00707DA9"/>
    <w:rsid w:val="00707FFC"/>
    <w:rsid w:val="007111D2"/>
    <w:rsid w:val="00712BC5"/>
    <w:rsid w:val="00714840"/>
    <w:rsid w:val="00717EDD"/>
    <w:rsid w:val="00720B96"/>
    <w:rsid w:val="0072370E"/>
    <w:rsid w:val="00726EF5"/>
    <w:rsid w:val="00732D53"/>
    <w:rsid w:val="0073320D"/>
    <w:rsid w:val="007343CC"/>
    <w:rsid w:val="00734614"/>
    <w:rsid w:val="00737F63"/>
    <w:rsid w:val="00737FBA"/>
    <w:rsid w:val="00741560"/>
    <w:rsid w:val="00741C64"/>
    <w:rsid w:val="00742CBB"/>
    <w:rsid w:val="00744395"/>
    <w:rsid w:val="00756433"/>
    <w:rsid w:val="00756B53"/>
    <w:rsid w:val="00757F5E"/>
    <w:rsid w:val="00760253"/>
    <w:rsid w:val="00760A2C"/>
    <w:rsid w:val="00760FF0"/>
    <w:rsid w:val="00761470"/>
    <w:rsid w:val="007639E2"/>
    <w:rsid w:val="007667F5"/>
    <w:rsid w:val="007674C3"/>
    <w:rsid w:val="007678A8"/>
    <w:rsid w:val="007709BD"/>
    <w:rsid w:val="0077407D"/>
    <w:rsid w:val="00774176"/>
    <w:rsid w:val="00776918"/>
    <w:rsid w:val="00781EF8"/>
    <w:rsid w:val="00782110"/>
    <w:rsid w:val="00782417"/>
    <w:rsid w:val="007830D2"/>
    <w:rsid w:val="00786BDD"/>
    <w:rsid w:val="00792D18"/>
    <w:rsid w:val="00795D13"/>
    <w:rsid w:val="00797099"/>
    <w:rsid w:val="007A0313"/>
    <w:rsid w:val="007A2C66"/>
    <w:rsid w:val="007A36E7"/>
    <w:rsid w:val="007A375B"/>
    <w:rsid w:val="007A724C"/>
    <w:rsid w:val="007B3FFE"/>
    <w:rsid w:val="007B42FA"/>
    <w:rsid w:val="007B4601"/>
    <w:rsid w:val="007B50F6"/>
    <w:rsid w:val="007B6F59"/>
    <w:rsid w:val="007B7961"/>
    <w:rsid w:val="007C087D"/>
    <w:rsid w:val="007C0CEB"/>
    <w:rsid w:val="007C0F60"/>
    <w:rsid w:val="007C3257"/>
    <w:rsid w:val="007C525D"/>
    <w:rsid w:val="007C6CAE"/>
    <w:rsid w:val="007D0562"/>
    <w:rsid w:val="007D0E61"/>
    <w:rsid w:val="007D4C5E"/>
    <w:rsid w:val="007D66A8"/>
    <w:rsid w:val="007D6ED7"/>
    <w:rsid w:val="007E0DD2"/>
    <w:rsid w:val="007E10F8"/>
    <w:rsid w:val="007E5C3F"/>
    <w:rsid w:val="007E7A3A"/>
    <w:rsid w:val="007F48E8"/>
    <w:rsid w:val="007F5815"/>
    <w:rsid w:val="007F5AEB"/>
    <w:rsid w:val="007F682B"/>
    <w:rsid w:val="00800EA0"/>
    <w:rsid w:val="00803FDC"/>
    <w:rsid w:val="0080605A"/>
    <w:rsid w:val="0081255C"/>
    <w:rsid w:val="008132D5"/>
    <w:rsid w:val="00813CE3"/>
    <w:rsid w:val="00814859"/>
    <w:rsid w:val="0081485E"/>
    <w:rsid w:val="00815012"/>
    <w:rsid w:val="0081523B"/>
    <w:rsid w:val="008157FE"/>
    <w:rsid w:val="00815B64"/>
    <w:rsid w:val="008177C1"/>
    <w:rsid w:val="00817E6B"/>
    <w:rsid w:val="00820F43"/>
    <w:rsid w:val="00822A7C"/>
    <w:rsid w:val="0082446D"/>
    <w:rsid w:val="0082507C"/>
    <w:rsid w:val="00830E6F"/>
    <w:rsid w:val="00833EA9"/>
    <w:rsid w:val="00834057"/>
    <w:rsid w:val="00834F47"/>
    <w:rsid w:val="00835A35"/>
    <w:rsid w:val="008401DD"/>
    <w:rsid w:val="00841B0B"/>
    <w:rsid w:val="008548DE"/>
    <w:rsid w:val="008558A0"/>
    <w:rsid w:val="00857D2A"/>
    <w:rsid w:val="008612B2"/>
    <w:rsid w:val="00862CBF"/>
    <w:rsid w:val="00865C5B"/>
    <w:rsid w:val="008673E4"/>
    <w:rsid w:val="008674CF"/>
    <w:rsid w:val="0087175A"/>
    <w:rsid w:val="00871773"/>
    <w:rsid w:val="008733A8"/>
    <w:rsid w:val="00874057"/>
    <w:rsid w:val="0087421B"/>
    <w:rsid w:val="0087667C"/>
    <w:rsid w:val="0088148A"/>
    <w:rsid w:val="00881854"/>
    <w:rsid w:val="0088240C"/>
    <w:rsid w:val="00884455"/>
    <w:rsid w:val="00886F32"/>
    <w:rsid w:val="008906AA"/>
    <w:rsid w:val="00890E45"/>
    <w:rsid w:val="00891570"/>
    <w:rsid w:val="00891AE1"/>
    <w:rsid w:val="0089400B"/>
    <w:rsid w:val="00896488"/>
    <w:rsid w:val="008978E7"/>
    <w:rsid w:val="008A0AE1"/>
    <w:rsid w:val="008A1200"/>
    <w:rsid w:val="008A20C0"/>
    <w:rsid w:val="008A4091"/>
    <w:rsid w:val="008A7C59"/>
    <w:rsid w:val="008B07E4"/>
    <w:rsid w:val="008B2501"/>
    <w:rsid w:val="008B3D8B"/>
    <w:rsid w:val="008B46DD"/>
    <w:rsid w:val="008B5438"/>
    <w:rsid w:val="008B681F"/>
    <w:rsid w:val="008C1639"/>
    <w:rsid w:val="008C196F"/>
    <w:rsid w:val="008C1D7B"/>
    <w:rsid w:val="008C3A0E"/>
    <w:rsid w:val="008C778A"/>
    <w:rsid w:val="008C7FC3"/>
    <w:rsid w:val="008D15B9"/>
    <w:rsid w:val="008D31D6"/>
    <w:rsid w:val="008D59B4"/>
    <w:rsid w:val="008D5BA1"/>
    <w:rsid w:val="008D69C3"/>
    <w:rsid w:val="008D7F68"/>
    <w:rsid w:val="008E09FC"/>
    <w:rsid w:val="008E2F18"/>
    <w:rsid w:val="008E3A7F"/>
    <w:rsid w:val="008E52DA"/>
    <w:rsid w:val="008F00B6"/>
    <w:rsid w:val="008F0B91"/>
    <w:rsid w:val="008F0D41"/>
    <w:rsid w:val="008F1368"/>
    <w:rsid w:val="008F17E5"/>
    <w:rsid w:val="008F28D3"/>
    <w:rsid w:val="008F30D8"/>
    <w:rsid w:val="008F450F"/>
    <w:rsid w:val="008F75DB"/>
    <w:rsid w:val="008F7737"/>
    <w:rsid w:val="008F7E2A"/>
    <w:rsid w:val="0090211B"/>
    <w:rsid w:val="00903049"/>
    <w:rsid w:val="0090431E"/>
    <w:rsid w:val="00910119"/>
    <w:rsid w:val="00912788"/>
    <w:rsid w:val="00912D36"/>
    <w:rsid w:val="00912E55"/>
    <w:rsid w:val="00913F61"/>
    <w:rsid w:val="00916937"/>
    <w:rsid w:val="0092187A"/>
    <w:rsid w:val="00921BE5"/>
    <w:rsid w:val="00923B9F"/>
    <w:rsid w:val="00925F3E"/>
    <w:rsid w:val="00927537"/>
    <w:rsid w:val="00927D8A"/>
    <w:rsid w:val="00933500"/>
    <w:rsid w:val="00933B7E"/>
    <w:rsid w:val="00933D99"/>
    <w:rsid w:val="00935BCB"/>
    <w:rsid w:val="009362CE"/>
    <w:rsid w:val="00940502"/>
    <w:rsid w:val="0094264F"/>
    <w:rsid w:val="0094273A"/>
    <w:rsid w:val="0094335D"/>
    <w:rsid w:val="00944365"/>
    <w:rsid w:val="0094476B"/>
    <w:rsid w:val="009465D6"/>
    <w:rsid w:val="00951D04"/>
    <w:rsid w:val="00951F6F"/>
    <w:rsid w:val="0095296D"/>
    <w:rsid w:val="00952B51"/>
    <w:rsid w:val="00955941"/>
    <w:rsid w:val="00957A57"/>
    <w:rsid w:val="00963758"/>
    <w:rsid w:val="00967C5C"/>
    <w:rsid w:val="00973897"/>
    <w:rsid w:val="00974563"/>
    <w:rsid w:val="0098339E"/>
    <w:rsid w:val="0098386B"/>
    <w:rsid w:val="00983B39"/>
    <w:rsid w:val="00984F92"/>
    <w:rsid w:val="00985875"/>
    <w:rsid w:val="00986D4C"/>
    <w:rsid w:val="00990922"/>
    <w:rsid w:val="009917FF"/>
    <w:rsid w:val="00991BB6"/>
    <w:rsid w:val="00994F18"/>
    <w:rsid w:val="00996A14"/>
    <w:rsid w:val="00996EAE"/>
    <w:rsid w:val="009A58B6"/>
    <w:rsid w:val="009A6BEA"/>
    <w:rsid w:val="009B0E2B"/>
    <w:rsid w:val="009B409A"/>
    <w:rsid w:val="009B438B"/>
    <w:rsid w:val="009B5047"/>
    <w:rsid w:val="009B55F3"/>
    <w:rsid w:val="009B6449"/>
    <w:rsid w:val="009B6DBB"/>
    <w:rsid w:val="009C28C3"/>
    <w:rsid w:val="009C2B2E"/>
    <w:rsid w:val="009D0AB0"/>
    <w:rsid w:val="009D2FD8"/>
    <w:rsid w:val="009D3466"/>
    <w:rsid w:val="009D6378"/>
    <w:rsid w:val="009E0133"/>
    <w:rsid w:val="009E3074"/>
    <w:rsid w:val="009E32F4"/>
    <w:rsid w:val="009E7AFE"/>
    <w:rsid w:val="009F1FBD"/>
    <w:rsid w:val="009F220F"/>
    <w:rsid w:val="009F39A3"/>
    <w:rsid w:val="009F518F"/>
    <w:rsid w:val="009F525E"/>
    <w:rsid w:val="00A002D0"/>
    <w:rsid w:val="00A01C21"/>
    <w:rsid w:val="00A024CB"/>
    <w:rsid w:val="00A02652"/>
    <w:rsid w:val="00A02955"/>
    <w:rsid w:val="00A04DEB"/>
    <w:rsid w:val="00A0578F"/>
    <w:rsid w:val="00A05B6F"/>
    <w:rsid w:val="00A11EF9"/>
    <w:rsid w:val="00A147E4"/>
    <w:rsid w:val="00A14988"/>
    <w:rsid w:val="00A15257"/>
    <w:rsid w:val="00A17A57"/>
    <w:rsid w:val="00A20F11"/>
    <w:rsid w:val="00A22180"/>
    <w:rsid w:val="00A224AA"/>
    <w:rsid w:val="00A22FF8"/>
    <w:rsid w:val="00A249DA"/>
    <w:rsid w:val="00A25EB2"/>
    <w:rsid w:val="00A314FD"/>
    <w:rsid w:val="00A349B4"/>
    <w:rsid w:val="00A42F32"/>
    <w:rsid w:val="00A42F61"/>
    <w:rsid w:val="00A4649C"/>
    <w:rsid w:val="00A47187"/>
    <w:rsid w:val="00A51D74"/>
    <w:rsid w:val="00A52456"/>
    <w:rsid w:val="00A52AFD"/>
    <w:rsid w:val="00A57EC2"/>
    <w:rsid w:val="00A6015C"/>
    <w:rsid w:val="00A60987"/>
    <w:rsid w:val="00A64747"/>
    <w:rsid w:val="00A71C40"/>
    <w:rsid w:val="00A73318"/>
    <w:rsid w:val="00A7342D"/>
    <w:rsid w:val="00A73B1E"/>
    <w:rsid w:val="00A73E8D"/>
    <w:rsid w:val="00A7596B"/>
    <w:rsid w:val="00A800A2"/>
    <w:rsid w:val="00A83DAA"/>
    <w:rsid w:val="00A845C7"/>
    <w:rsid w:val="00A91595"/>
    <w:rsid w:val="00A927AD"/>
    <w:rsid w:val="00A93500"/>
    <w:rsid w:val="00A93C04"/>
    <w:rsid w:val="00AA238F"/>
    <w:rsid w:val="00AA39AA"/>
    <w:rsid w:val="00AA5B00"/>
    <w:rsid w:val="00AA7F96"/>
    <w:rsid w:val="00AB2651"/>
    <w:rsid w:val="00AB3E64"/>
    <w:rsid w:val="00AB4506"/>
    <w:rsid w:val="00AB486B"/>
    <w:rsid w:val="00AB509C"/>
    <w:rsid w:val="00AB5D76"/>
    <w:rsid w:val="00AB7BE8"/>
    <w:rsid w:val="00AC2507"/>
    <w:rsid w:val="00AC5394"/>
    <w:rsid w:val="00AD0545"/>
    <w:rsid w:val="00AD0C66"/>
    <w:rsid w:val="00AD50B4"/>
    <w:rsid w:val="00AE0C50"/>
    <w:rsid w:val="00AE3EB5"/>
    <w:rsid w:val="00AE655B"/>
    <w:rsid w:val="00AE6B0A"/>
    <w:rsid w:val="00AE6DC4"/>
    <w:rsid w:val="00AF0BB3"/>
    <w:rsid w:val="00AF1714"/>
    <w:rsid w:val="00AF1D37"/>
    <w:rsid w:val="00AF3E46"/>
    <w:rsid w:val="00AF603F"/>
    <w:rsid w:val="00AF6DE3"/>
    <w:rsid w:val="00AF7671"/>
    <w:rsid w:val="00B0021D"/>
    <w:rsid w:val="00B016D3"/>
    <w:rsid w:val="00B02531"/>
    <w:rsid w:val="00B03023"/>
    <w:rsid w:val="00B04E96"/>
    <w:rsid w:val="00B2154A"/>
    <w:rsid w:val="00B246BE"/>
    <w:rsid w:val="00B2734A"/>
    <w:rsid w:val="00B305BB"/>
    <w:rsid w:val="00B32FE1"/>
    <w:rsid w:val="00B34756"/>
    <w:rsid w:val="00B34E3B"/>
    <w:rsid w:val="00B365B2"/>
    <w:rsid w:val="00B3721B"/>
    <w:rsid w:val="00B40F9E"/>
    <w:rsid w:val="00B41936"/>
    <w:rsid w:val="00B46244"/>
    <w:rsid w:val="00B47BF5"/>
    <w:rsid w:val="00B47C48"/>
    <w:rsid w:val="00B5428C"/>
    <w:rsid w:val="00B5450D"/>
    <w:rsid w:val="00B5546C"/>
    <w:rsid w:val="00B555FB"/>
    <w:rsid w:val="00B56B45"/>
    <w:rsid w:val="00B60A5B"/>
    <w:rsid w:val="00B61870"/>
    <w:rsid w:val="00B6383A"/>
    <w:rsid w:val="00B65958"/>
    <w:rsid w:val="00B67FCD"/>
    <w:rsid w:val="00B70E46"/>
    <w:rsid w:val="00B714F6"/>
    <w:rsid w:val="00B726EB"/>
    <w:rsid w:val="00B732B8"/>
    <w:rsid w:val="00B7375F"/>
    <w:rsid w:val="00B73B67"/>
    <w:rsid w:val="00B7682D"/>
    <w:rsid w:val="00B771FD"/>
    <w:rsid w:val="00B80AD9"/>
    <w:rsid w:val="00B80D6E"/>
    <w:rsid w:val="00B811E6"/>
    <w:rsid w:val="00B84AD0"/>
    <w:rsid w:val="00B86527"/>
    <w:rsid w:val="00B86BBB"/>
    <w:rsid w:val="00B92FFD"/>
    <w:rsid w:val="00B95212"/>
    <w:rsid w:val="00B96C75"/>
    <w:rsid w:val="00BA05D5"/>
    <w:rsid w:val="00BA1512"/>
    <w:rsid w:val="00BA2F3F"/>
    <w:rsid w:val="00BA5C84"/>
    <w:rsid w:val="00BA5D39"/>
    <w:rsid w:val="00BA64D6"/>
    <w:rsid w:val="00BA7591"/>
    <w:rsid w:val="00BB215F"/>
    <w:rsid w:val="00BB2BB2"/>
    <w:rsid w:val="00BB48A2"/>
    <w:rsid w:val="00BC11E4"/>
    <w:rsid w:val="00BC1684"/>
    <w:rsid w:val="00BC3F98"/>
    <w:rsid w:val="00BC4B8D"/>
    <w:rsid w:val="00BC4BC4"/>
    <w:rsid w:val="00BC6345"/>
    <w:rsid w:val="00BC7292"/>
    <w:rsid w:val="00BD0868"/>
    <w:rsid w:val="00BD1100"/>
    <w:rsid w:val="00BD18E3"/>
    <w:rsid w:val="00BD2491"/>
    <w:rsid w:val="00BD4917"/>
    <w:rsid w:val="00BD606D"/>
    <w:rsid w:val="00BD7F27"/>
    <w:rsid w:val="00BE00E3"/>
    <w:rsid w:val="00BE1219"/>
    <w:rsid w:val="00BE1D57"/>
    <w:rsid w:val="00BE355C"/>
    <w:rsid w:val="00BE3863"/>
    <w:rsid w:val="00BE6407"/>
    <w:rsid w:val="00BF22EB"/>
    <w:rsid w:val="00BF4555"/>
    <w:rsid w:val="00BF53DC"/>
    <w:rsid w:val="00BF6F25"/>
    <w:rsid w:val="00BF7515"/>
    <w:rsid w:val="00BF7593"/>
    <w:rsid w:val="00C04D8F"/>
    <w:rsid w:val="00C06558"/>
    <w:rsid w:val="00C07BF4"/>
    <w:rsid w:val="00C10057"/>
    <w:rsid w:val="00C11038"/>
    <w:rsid w:val="00C121F6"/>
    <w:rsid w:val="00C126E5"/>
    <w:rsid w:val="00C17D49"/>
    <w:rsid w:val="00C2097F"/>
    <w:rsid w:val="00C21218"/>
    <w:rsid w:val="00C232E7"/>
    <w:rsid w:val="00C23F9F"/>
    <w:rsid w:val="00C241FB"/>
    <w:rsid w:val="00C242EC"/>
    <w:rsid w:val="00C25BCA"/>
    <w:rsid w:val="00C2724F"/>
    <w:rsid w:val="00C278A9"/>
    <w:rsid w:val="00C27F58"/>
    <w:rsid w:val="00C305DE"/>
    <w:rsid w:val="00C31C46"/>
    <w:rsid w:val="00C344DB"/>
    <w:rsid w:val="00C3478C"/>
    <w:rsid w:val="00C36E6C"/>
    <w:rsid w:val="00C4124C"/>
    <w:rsid w:val="00C41418"/>
    <w:rsid w:val="00C426D3"/>
    <w:rsid w:val="00C4291E"/>
    <w:rsid w:val="00C458B6"/>
    <w:rsid w:val="00C465CD"/>
    <w:rsid w:val="00C53627"/>
    <w:rsid w:val="00C53C4C"/>
    <w:rsid w:val="00C56574"/>
    <w:rsid w:val="00C60A70"/>
    <w:rsid w:val="00C64C5C"/>
    <w:rsid w:val="00C65934"/>
    <w:rsid w:val="00C65966"/>
    <w:rsid w:val="00C701F5"/>
    <w:rsid w:val="00C71E3F"/>
    <w:rsid w:val="00C73931"/>
    <w:rsid w:val="00C83BD0"/>
    <w:rsid w:val="00C86B13"/>
    <w:rsid w:val="00C86E5B"/>
    <w:rsid w:val="00C93987"/>
    <w:rsid w:val="00C93E46"/>
    <w:rsid w:val="00C94910"/>
    <w:rsid w:val="00C96BA6"/>
    <w:rsid w:val="00C97793"/>
    <w:rsid w:val="00CA1702"/>
    <w:rsid w:val="00CA2702"/>
    <w:rsid w:val="00CA588A"/>
    <w:rsid w:val="00CB10AF"/>
    <w:rsid w:val="00CB114C"/>
    <w:rsid w:val="00CB1C87"/>
    <w:rsid w:val="00CB7781"/>
    <w:rsid w:val="00CC17F9"/>
    <w:rsid w:val="00CC24A0"/>
    <w:rsid w:val="00CC3379"/>
    <w:rsid w:val="00CC42D0"/>
    <w:rsid w:val="00CC53A6"/>
    <w:rsid w:val="00CC63EE"/>
    <w:rsid w:val="00CC7881"/>
    <w:rsid w:val="00CD0012"/>
    <w:rsid w:val="00CD6B18"/>
    <w:rsid w:val="00CD75F9"/>
    <w:rsid w:val="00CE07D0"/>
    <w:rsid w:val="00CE25D7"/>
    <w:rsid w:val="00CE37CB"/>
    <w:rsid w:val="00CE489E"/>
    <w:rsid w:val="00CE5216"/>
    <w:rsid w:val="00CE7888"/>
    <w:rsid w:val="00CF4D5B"/>
    <w:rsid w:val="00CF52B9"/>
    <w:rsid w:val="00CF60CA"/>
    <w:rsid w:val="00CF7FBD"/>
    <w:rsid w:val="00D00931"/>
    <w:rsid w:val="00D02206"/>
    <w:rsid w:val="00D0418E"/>
    <w:rsid w:val="00D05331"/>
    <w:rsid w:val="00D055FD"/>
    <w:rsid w:val="00D1096F"/>
    <w:rsid w:val="00D15209"/>
    <w:rsid w:val="00D17178"/>
    <w:rsid w:val="00D2071A"/>
    <w:rsid w:val="00D20F8E"/>
    <w:rsid w:val="00D216DB"/>
    <w:rsid w:val="00D21720"/>
    <w:rsid w:val="00D22271"/>
    <w:rsid w:val="00D2282B"/>
    <w:rsid w:val="00D22A27"/>
    <w:rsid w:val="00D231AB"/>
    <w:rsid w:val="00D24998"/>
    <w:rsid w:val="00D25ED6"/>
    <w:rsid w:val="00D268F5"/>
    <w:rsid w:val="00D26B75"/>
    <w:rsid w:val="00D27A6B"/>
    <w:rsid w:val="00D27EE1"/>
    <w:rsid w:val="00D304FE"/>
    <w:rsid w:val="00D32A7B"/>
    <w:rsid w:val="00D34BB6"/>
    <w:rsid w:val="00D41831"/>
    <w:rsid w:val="00D41D6C"/>
    <w:rsid w:val="00D46366"/>
    <w:rsid w:val="00D478DE"/>
    <w:rsid w:val="00D51BD0"/>
    <w:rsid w:val="00D551EF"/>
    <w:rsid w:val="00D5523B"/>
    <w:rsid w:val="00D57839"/>
    <w:rsid w:val="00D64A4F"/>
    <w:rsid w:val="00D651CC"/>
    <w:rsid w:val="00D66917"/>
    <w:rsid w:val="00D7553C"/>
    <w:rsid w:val="00D77E06"/>
    <w:rsid w:val="00D82EDC"/>
    <w:rsid w:val="00D83534"/>
    <w:rsid w:val="00D83B3F"/>
    <w:rsid w:val="00D84BBD"/>
    <w:rsid w:val="00D87756"/>
    <w:rsid w:val="00D903BB"/>
    <w:rsid w:val="00D920A8"/>
    <w:rsid w:val="00D92997"/>
    <w:rsid w:val="00D94B96"/>
    <w:rsid w:val="00D96F99"/>
    <w:rsid w:val="00D97A65"/>
    <w:rsid w:val="00DA7D0D"/>
    <w:rsid w:val="00DB01D9"/>
    <w:rsid w:val="00DB40D2"/>
    <w:rsid w:val="00DB552C"/>
    <w:rsid w:val="00DB5FE3"/>
    <w:rsid w:val="00DB6DA2"/>
    <w:rsid w:val="00DB7C29"/>
    <w:rsid w:val="00DC09D5"/>
    <w:rsid w:val="00DC1B82"/>
    <w:rsid w:val="00DC358F"/>
    <w:rsid w:val="00DC4A54"/>
    <w:rsid w:val="00DC4BB4"/>
    <w:rsid w:val="00DC627D"/>
    <w:rsid w:val="00DC67BD"/>
    <w:rsid w:val="00DC6B31"/>
    <w:rsid w:val="00DC73C1"/>
    <w:rsid w:val="00DD06CB"/>
    <w:rsid w:val="00DD158B"/>
    <w:rsid w:val="00DD1D31"/>
    <w:rsid w:val="00DD6E57"/>
    <w:rsid w:val="00DE0336"/>
    <w:rsid w:val="00DE063C"/>
    <w:rsid w:val="00DE14A2"/>
    <w:rsid w:val="00DE2682"/>
    <w:rsid w:val="00DE26F1"/>
    <w:rsid w:val="00DE2C40"/>
    <w:rsid w:val="00DE40E0"/>
    <w:rsid w:val="00DE701F"/>
    <w:rsid w:val="00DE7630"/>
    <w:rsid w:val="00DE7B68"/>
    <w:rsid w:val="00DF078D"/>
    <w:rsid w:val="00DF209E"/>
    <w:rsid w:val="00DF4B30"/>
    <w:rsid w:val="00DF6B6B"/>
    <w:rsid w:val="00E0036A"/>
    <w:rsid w:val="00E01443"/>
    <w:rsid w:val="00E0186D"/>
    <w:rsid w:val="00E04169"/>
    <w:rsid w:val="00E11561"/>
    <w:rsid w:val="00E1233A"/>
    <w:rsid w:val="00E16653"/>
    <w:rsid w:val="00E2254D"/>
    <w:rsid w:val="00E25418"/>
    <w:rsid w:val="00E266BD"/>
    <w:rsid w:val="00E26F4F"/>
    <w:rsid w:val="00E32D0E"/>
    <w:rsid w:val="00E33105"/>
    <w:rsid w:val="00E36044"/>
    <w:rsid w:val="00E36706"/>
    <w:rsid w:val="00E36D6C"/>
    <w:rsid w:val="00E3738A"/>
    <w:rsid w:val="00E37582"/>
    <w:rsid w:val="00E377CE"/>
    <w:rsid w:val="00E37A84"/>
    <w:rsid w:val="00E40981"/>
    <w:rsid w:val="00E40F47"/>
    <w:rsid w:val="00E4664E"/>
    <w:rsid w:val="00E469E1"/>
    <w:rsid w:val="00E46CD5"/>
    <w:rsid w:val="00E509FF"/>
    <w:rsid w:val="00E50AA6"/>
    <w:rsid w:val="00E52AC6"/>
    <w:rsid w:val="00E54B8D"/>
    <w:rsid w:val="00E54CB1"/>
    <w:rsid w:val="00E55649"/>
    <w:rsid w:val="00E60BA8"/>
    <w:rsid w:val="00E60D46"/>
    <w:rsid w:val="00E6377E"/>
    <w:rsid w:val="00E64610"/>
    <w:rsid w:val="00E66D97"/>
    <w:rsid w:val="00E67519"/>
    <w:rsid w:val="00E70076"/>
    <w:rsid w:val="00E72B1C"/>
    <w:rsid w:val="00E73BB1"/>
    <w:rsid w:val="00E750AB"/>
    <w:rsid w:val="00E76ED9"/>
    <w:rsid w:val="00E76F29"/>
    <w:rsid w:val="00E77223"/>
    <w:rsid w:val="00E809DD"/>
    <w:rsid w:val="00E82270"/>
    <w:rsid w:val="00E853E0"/>
    <w:rsid w:val="00E856F7"/>
    <w:rsid w:val="00E90072"/>
    <w:rsid w:val="00E90C9F"/>
    <w:rsid w:val="00E913CB"/>
    <w:rsid w:val="00E9251A"/>
    <w:rsid w:val="00E92A88"/>
    <w:rsid w:val="00E94152"/>
    <w:rsid w:val="00E94623"/>
    <w:rsid w:val="00E95F71"/>
    <w:rsid w:val="00EA0786"/>
    <w:rsid w:val="00EA1C31"/>
    <w:rsid w:val="00EA215B"/>
    <w:rsid w:val="00EB49B4"/>
    <w:rsid w:val="00EB54B2"/>
    <w:rsid w:val="00EC0924"/>
    <w:rsid w:val="00EC0EE6"/>
    <w:rsid w:val="00EC280D"/>
    <w:rsid w:val="00EC2CDF"/>
    <w:rsid w:val="00EC54E0"/>
    <w:rsid w:val="00EC666F"/>
    <w:rsid w:val="00ED37CE"/>
    <w:rsid w:val="00ED3925"/>
    <w:rsid w:val="00ED3E11"/>
    <w:rsid w:val="00EE1132"/>
    <w:rsid w:val="00EE5774"/>
    <w:rsid w:val="00EE6081"/>
    <w:rsid w:val="00EF1E57"/>
    <w:rsid w:val="00EF272A"/>
    <w:rsid w:val="00EF2D46"/>
    <w:rsid w:val="00EF43CA"/>
    <w:rsid w:val="00EF45B7"/>
    <w:rsid w:val="00EF5422"/>
    <w:rsid w:val="00EF56D6"/>
    <w:rsid w:val="00EF7ABB"/>
    <w:rsid w:val="00EF7D98"/>
    <w:rsid w:val="00F00C58"/>
    <w:rsid w:val="00F00CB2"/>
    <w:rsid w:val="00F057DE"/>
    <w:rsid w:val="00F11090"/>
    <w:rsid w:val="00F138F5"/>
    <w:rsid w:val="00F13F76"/>
    <w:rsid w:val="00F14DE7"/>
    <w:rsid w:val="00F14F71"/>
    <w:rsid w:val="00F2045E"/>
    <w:rsid w:val="00F20BBE"/>
    <w:rsid w:val="00F2425A"/>
    <w:rsid w:val="00F270BC"/>
    <w:rsid w:val="00F276E9"/>
    <w:rsid w:val="00F30833"/>
    <w:rsid w:val="00F31994"/>
    <w:rsid w:val="00F330A7"/>
    <w:rsid w:val="00F33E7C"/>
    <w:rsid w:val="00F34823"/>
    <w:rsid w:val="00F36A1C"/>
    <w:rsid w:val="00F36BC5"/>
    <w:rsid w:val="00F435C5"/>
    <w:rsid w:val="00F439DD"/>
    <w:rsid w:val="00F464B4"/>
    <w:rsid w:val="00F479C1"/>
    <w:rsid w:val="00F50280"/>
    <w:rsid w:val="00F5429D"/>
    <w:rsid w:val="00F60473"/>
    <w:rsid w:val="00F630AF"/>
    <w:rsid w:val="00F6516C"/>
    <w:rsid w:val="00F65E23"/>
    <w:rsid w:val="00F67E81"/>
    <w:rsid w:val="00F71317"/>
    <w:rsid w:val="00F713BC"/>
    <w:rsid w:val="00F74F33"/>
    <w:rsid w:val="00F76114"/>
    <w:rsid w:val="00F80EBA"/>
    <w:rsid w:val="00F8435E"/>
    <w:rsid w:val="00F84541"/>
    <w:rsid w:val="00F84B0F"/>
    <w:rsid w:val="00F84CAC"/>
    <w:rsid w:val="00F84F88"/>
    <w:rsid w:val="00F85E6D"/>
    <w:rsid w:val="00F865EC"/>
    <w:rsid w:val="00F877FE"/>
    <w:rsid w:val="00F911AF"/>
    <w:rsid w:val="00F9405A"/>
    <w:rsid w:val="00F94522"/>
    <w:rsid w:val="00FA2940"/>
    <w:rsid w:val="00FA2B55"/>
    <w:rsid w:val="00FA444E"/>
    <w:rsid w:val="00FB217C"/>
    <w:rsid w:val="00FB25D0"/>
    <w:rsid w:val="00FB4928"/>
    <w:rsid w:val="00FC6973"/>
    <w:rsid w:val="00FC6DE9"/>
    <w:rsid w:val="00FD024C"/>
    <w:rsid w:val="00FD4C79"/>
    <w:rsid w:val="00FD6238"/>
    <w:rsid w:val="00FD6829"/>
    <w:rsid w:val="00FE01AD"/>
    <w:rsid w:val="00FE09B6"/>
    <w:rsid w:val="00FE1132"/>
    <w:rsid w:val="00FE4D60"/>
    <w:rsid w:val="00FE66C3"/>
    <w:rsid w:val="00FE6772"/>
    <w:rsid w:val="00FF1D44"/>
    <w:rsid w:val="00FF74B2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EBDE16B"/>
  <w15:docId w15:val="{744B6F05-FBEE-4010-A1DE-09E82783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987"/>
    <w:pPr>
      <w:widowControl w:val="0"/>
    </w:pPr>
    <w:rPr>
      <w:snapToGrid w:val="0"/>
      <w:sz w:val="24"/>
      <w:szCs w:val="24"/>
      <w:lang w:eastAsia="es-ES"/>
    </w:rPr>
  </w:style>
  <w:style w:type="paragraph" w:styleId="Heading3">
    <w:name w:val="heading 3"/>
    <w:basedOn w:val="Normal"/>
    <w:next w:val="Normal"/>
    <w:link w:val="Heading3Char"/>
    <w:unhideWhenUsed/>
    <w:qFormat/>
    <w:rsid w:val="00DC358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7418B"/>
  </w:style>
  <w:style w:type="paragraph" w:styleId="Header">
    <w:name w:val="header"/>
    <w:basedOn w:val="Normal"/>
    <w:rsid w:val="0007418B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07418B"/>
    <w:pPr>
      <w:tabs>
        <w:tab w:val="center" w:pos="4252"/>
        <w:tab w:val="right" w:pos="8504"/>
      </w:tabs>
    </w:pPr>
  </w:style>
  <w:style w:type="character" w:customStyle="1" w:styleId="Heading3Char">
    <w:name w:val="Heading 3 Char"/>
    <w:basedOn w:val="DefaultParagraphFont"/>
    <w:link w:val="Heading3"/>
    <w:rsid w:val="00DC358F"/>
    <w:rPr>
      <w:rFonts w:ascii="Cambria" w:eastAsia="Times New Roman" w:hAnsi="Cambria" w:cs="Times New Roman"/>
      <w:b/>
      <w:bCs/>
      <w:snapToGrid w:val="0"/>
      <w:sz w:val="26"/>
      <w:szCs w:val="26"/>
      <w:lang w:eastAsia="es-ES"/>
    </w:rPr>
  </w:style>
  <w:style w:type="character" w:styleId="Hyperlink">
    <w:name w:val="Hyperlink"/>
    <w:basedOn w:val="DefaultParagraphFont"/>
    <w:uiPriority w:val="99"/>
    <w:rsid w:val="007053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29D"/>
    <w:pPr>
      <w:ind w:left="720"/>
    </w:pPr>
  </w:style>
  <w:style w:type="table" w:styleId="TableGrid">
    <w:name w:val="Table Grid"/>
    <w:basedOn w:val="TableNormal"/>
    <w:rsid w:val="00B56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43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FE4D60"/>
    <w:pPr>
      <w:widowControl/>
    </w:pPr>
    <w:rPr>
      <w:b/>
      <w:bCs/>
      <w:snapToGrid/>
      <w:sz w:val="20"/>
      <w:szCs w:val="20"/>
      <w:lang w:val="ca-ES" w:eastAsia="en-US"/>
    </w:rPr>
  </w:style>
  <w:style w:type="character" w:customStyle="1" w:styleId="BodyTextChar">
    <w:name w:val="Body Text Char"/>
    <w:basedOn w:val="DefaultParagraphFont"/>
    <w:link w:val="BodyText"/>
    <w:rsid w:val="00FE4D60"/>
    <w:rPr>
      <w:b/>
      <w:bCs/>
      <w:lang w:val="ca-ES"/>
    </w:rPr>
  </w:style>
  <w:style w:type="paragraph" w:styleId="BalloonText">
    <w:name w:val="Balloon Text"/>
    <w:basedOn w:val="Normal"/>
    <w:link w:val="BalloonTextChar"/>
    <w:rsid w:val="005A21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21BA"/>
    <w:rPr>
      <w:rFonts w:ascii="Tahoma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castal.com" TargetMode="External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ouzidi\Desktop\Demandes%20de%20Caisses\D&#233;pense%20de%20Cais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A2DA1-20C8-417C-9AC4-14C0FCD3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Dépense de Caisse</Template>
  <TotalTime>3608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Lear Corp.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rbouzidi</dc:creator>
  <cp:lastModifiedBy>Account_Activation_1</cp:lastModifiedBy>
  <cp:revision>119</cp:revision>
  <cp:lastPrinted>2024-02-14T10:05:00Z</cp:lastPrinted>
  <dcterms:created xsi:type="dcterms:W3CDTF">2017-02-28T16:25:00Z</dcterms:created>
  <dcterms:modified xsi:type="dcterms:W3CDTF">2024-02-16T11:00:00Z</dcterms:modified>
</cp:coreProperties>
</file>